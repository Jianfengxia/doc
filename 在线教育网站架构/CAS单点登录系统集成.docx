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70" w:rsidRDefault="00D9297E" w:rsidP="00795BF9">
      <w:pPr>
        <w:pStyle w:val="1"/>
        <w:ind w:firstLine="643"/>
      </w:pPr>
      <w:r>
        <w:rPr>
          <w:rFonts w:hint="eastAsia"/>
        </w:rPr>
        <w:t>CAS</w:t>
      </w:r>
      <w:r>
        <w:rPr>
          <w:rFonts w:hint="eastAsia"/>
        </w:rPr>
        <w:t>单点登录系统集成</w:t>
      </w:r>
    </w:p>
    <w:p w:rsidR="00D45936" w:rsidRDefault="003736CB" w:rsidP="003736CB">
      <w:pPr>
        <w:pStyle w:val="2"/>
        <w:numPr>
          <w:ilvl w:val="0"/>
          <w:numId w:val="8"/>
        </w:numPr>
        <w:ind w:firstLineChars="0"/>
      </w:pPr>
      <w:r>
        <w:rPr>
          <w:rFonts w:hint="eastAsia"/>
        </w:rPr>
        <w:t>CAS</w:t>
      </w:r>
      <w:r>
        <w:rPr>
          <w:rFonts w:hint="eastAsia"/>
        </w:rPr>
        <w:t>简介</w:t>
      </w:r>
    </w:p>
    <w:p w:rsidR="000D669B" w:rsidRPr="000D669B" w:rsidRDefault="000D669B" w:rsidP="000D669B">
      <w:pPr>
        <w:pStyle w:val="3"/>
        <w:numPr>
          <w:ilvl w:val="1"/>
          <w:numId w:val="8"/>
        </w:numPr>
      </w:pPr>
      <w:r>
        <w:rPr>
          <w:rFonts w:hint="eastAsia"/>
        </w:rPr>
        <w:t>基础</w:t>
      </w:r>
    </w:p>
    <w:p w:rsidR="00622F43" w:rsidRDefault="00622F43" w:rsidP="00622F43">
      <w:pPr>
        <w:ind w:firstLine="420"/>
      </w:pPr>
      <w:r>
        <w:rPr>
          <w:rFonts w:hint="eastAsia"/>
        </w:rPr>
        <w:t>JA-SIG</w:t>
      </w:r>
      <w:r>
        <w:rPr>
          <w:rFonts w:hint="eastAsia"/>
        </w:rPr>
        <w:t>中央认证服务（</w:t>
      </w:r>
      <w:r>
        <w:rPr>
          <w:rFonts w:hint="eastAsia"/>
        </w:rPr>
        <w:t>Central Authentication Service</w:t>
      </w:r>
      <w:r>
        <w:rPr>
          <w:rFonts w:hint="eastAsia"/>
        </w:rPr>
        <w:t>，简称</w:t>
      </w:r>
      <w:r>
        <w:rPr>
          <w:rFonts w:hint="eastAsia"/>
        </w:rPr>
        <w:t>CAS</w:t>
      </w:r>
      <w:r>
        <w:rPr>
          <w:rFonts w:hint="eastAsia"/>
        </w:rPr>
        <w:t>）是一个开源的企业级单点登录</w:t>
      </w:r>
      <w:r>
        <w:rPr>
          <w:rFonts w:hint="eastAsia"/>
        </w:rPr>
        <w:t>Java</w:t>
      </w:r>
      <w:r>
        <w:rPr>
          <w:rFonts w:hint="eastAsia"/>
        </w:rPr>
        <w:t>服务器组件。</w:t>
      </w:r>
    </w:p>
    <w:p w:rsidR="008F3021" w:rsidRDefault="008F3021" w:rsidP="00622F43">
      <w:pPr>
        <w:ind w:firstLine="420"/>
      </w:pPr>
      <w:r>
        <w:rPr>
          <w:rFonts w:hint="eastAsia"/>
        </w:rPr>
        <w:t>CAS</w:t>
      </w:r>
      <w:r>
        <w:rPr>
          <w:rFonts w:hint="eastAsia"/>
        </w:rPr>
        <w:t>项目于</w:t>
      </w:r>
      <w:r>
        <w:rPr>
          <w:rFonts w:hint="eastAsia"/>
        </w:rPr>
        <w:t>2001</w:t>
      </w:r>
      <w:r>
        <w:rPr>
          <w:rFonts w:hint="eastAsia"/>
        </w:rPr>
        <w:t>年在耶鲁大学兴起。最初，支持集中式单点登录。而后逐渐发展并完善了可代理的单点登录。</w:t>
      </w:r>
    </w:p>
    <w:p w:rsidR="004D315B" w:rsidRDefault="00E90D2B" w:rsidP="00622F43">
      <w:pPr>
        <w:ind w:firstLine="420"/>
      </w:pPr>
      <w:r>
        <w:rPr>
          <w:rFonts w:hint="eastAsia"/>
        </w:rPr>
        <w:t>CAS</w:t>
      </w:r>
      <w:r>
        <w:rPr>
          <w:rFonts w:hint="eastAsia"/>
        </w:rPr>
        <w:t>分为</w:t>
      </w:r>
      <w:r>
        <w:rPr>
          <w:rFonts w:hint="eastAsia"/>
        </w:rPr>
        <w:t>cas server</w:t>
      </w:r>
      <w:r>
        <w:rPr>
          <w:rFonts w:hint="eastAsia"/>
        </w:rPr>
        <w:t>和</w:t>
      </w:r>
      <w:r>
        <w:rPr>
          <w:rFonts w:hint="eastAsia"/>
        </w:rPr>
        <w:t>cas client</w:t>
      </w:r>
      <w:r>
        <w:rPr>
          <w:rFonts w:hint="eastAsia"/>
        </w:rPr>
        <w:t>两部分，</w:t>
      </w:r>
      <w:r w:rsidR="004E6A01">
        <w:rPr>
          <w:rFonts w:hint="eastAsia"/>
        </w:rPr>
        <w:t>cas server</w:t>
      </w:r>
      <w:r w:rsidR="004E6A01">
        <w:rPr>
          <w:rFonts w:hint="eastAsia"/>
        </w:rPr>
        <w:t>以</w:t>
      </w:r>
      <w:r w:rsidR="004E6A01">
        <w:rPr>
          <w:rFonts w:hint="eastAsia"/>
        </w:rPr>
        <w:t>Java</w:t>
      </w:r>
      <w:r w:rsidR="004E6A01">
        <w:rPr>
          <w:rFonts w:hint="eastAsia"/>
        </w:rPr>
        <w:t>语言开发，主要用于用户身份认证。</w:t>
      </w:r>
      <w:r w:rsidR="004E6A01">
        <w:rPr>
          <w:rFonts w:hint="eastAsia"/>
        </w:rPr>
        <w:t>cas client</w:t>
      </w:r>
      <w:r w:rsidR="004E6A01">
        <w:rPr>
          <w:rFonts w:hint="eastAsia"/>
        </w:rPr>
        <w:t>有</w:t>
      </w:r>
      <w:r w:rsidR="004E6A01">
        <w:rPr>
          <w:rFonts w:hint="eastAsia"/>
        </w:rPr>
        <w:t>java</w:t>
      </w:r>
      <w:r w:rsidR="004E6A01">
        <w:rPr>
          <w:rFonts w:hint="eastAsia"/>
        </w:rPr>
        <w:t>、</w:t>
      </w:r>
      <w:r w:rsidR="004E6A01">
        <w:rPr>
          <w:rFonts w:hint="eastAsia"/>
        </w:rPr>
        <w:t>.net</w:t>
      </w:r>
      <w:r w:rsidR="004E6A01">
        <w:rPr>
          <w:rFonts w:hint="eastAsia"/>
        </w:rPr>
        <w:t>、</w:t>
      </w:r>
      <w:r w:rsidR="004E6A01">
        <w:rPr>
          <w:rFonts w:hint="eastAsia"/>
        </w:rPr>
        <w:t>PHP</w:t>
      </w:r>
      <w:r w:rsidR="004E6A01">
        <w:rPr>
          <w:rFonts w:hint="eastAsia"/>
        </w:rPr>
        <w:t>等多个版本，主要用于方便系统与</w:t>
      </w:r>
      <w:r w:rsidR="004E6A01">
        <w:rPr>
          <w:rFonts w:hint="eastAsia"/>
        </w:rPr>
        <w:t>CAS</w:t>
      </w:r>
      <w:r w:rsidR="004E6A01">
        <w:rPr>
          <w:rFonts w:hint="eastAsia"/>
        </w:rPr>
        <w:t>的集成。</w:t>
      </w:r>
    </w:p>
    <w:p w:rsidR="008B7DC9" w:rsidRDefault="00D611C6" w:rsidP="00D611C6">
      <w:pPr>
        <w:ind w:firstLineChars="0" w:firstLine="0"/>
        <w:jc w:val="center"/>
      </w:pPr>
      <w:r>
        <w:object w:dxaOrig="13815" w:dyaOrig="4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33.5pt" o:ole="">
            <v:imagedata r:id="rId9" o:title=""/>
          </v:shape>
          <o:OLEObject Type="Embed" ProgID="Visio.Drawing.15" ShapeID="_x0000_i1025" DrawAspect="Content" ObjectID="_1519053216" r:id="rId10"/>
        </w:object>
      </w:r>
    </w:p>
    <w:p w:rsidR="006336A7" w:rsidRPr="006336A7" w:rsidRDefault="006336A7" w:rsidP="006336A7">
      <w:pPr>
        <w:pStyle w:val="a5"/>
        <w:keepNext/>
        <w:keepLines/>
        <w:numPr>
          <w:ilvl w:val="0"/>
          <w:numId w:val="11"/>
        </w:numPr>
        <w:spacing w:before="120" w:after="40" w:line="240" w:lineRule="auto"/>
        <w:ind w:firstLineChars="0"/>
        <w:outlineLvl w:val="2"/>
        <w:rPr>
          <w:b/>
          <w:bCs/>
          <w:vanish/>
          <w:sz w:val="24"/>
          <w:szCs w:val="32"/>
        </w:rPr>
      </w:pPr>
    </w:p>
    <w:p w:rsidR="006336A7" w:rsidRPr="006336A7" w:rsidRDefault="006336A7" w:rsidP="006336A7">
      <w:pPr>
        <w:pStyle w:val="a5"/>
        <w:keepNext/>
        <w:keepLines/>
        <w:numPr>
          <w:ilvl w:val="1"/>
          <w:numId w:val="11"/>
        </w:numPr>
        <w:spacing w:before="120" w:after="40" w:line="240" w:lineRule="auto"/>
        <w:ind w:firstLineChars="0"/>
        <w:outlineLvl w:val="2"/>
        <w:rPr>
          <w:b/>
          <w:bCs/>
          <w:vanish/>
          <w:sz w:val="24"/>
          <w:szCs w:val="32"/>
        </w:rPr>
      </w:pPr>
    </w:p>
    <w:p w:rsidR="00BB4EDA" w:rsidRDefault="00233797" w:rsidP="006336A7">
      <w:pPr>
        <w:pStyle w:val="3"/>
        <w:numPr>
          <w:ilvl w:val="1"/>
          <w:numId w:val="11"/>
        </w:numPr>
      </w:pPr>
      <w:r>
        <w:rPr>
          <w:rFonts w:hint="eastAsia"/>
        </w:rPr>
        <w:t>URL</w:t>
      </w:r>
      <w:r w:rsidR="007E07E8">
        <w:rPr>
          <w:rFonts w:hint="eastAsia"/>
        </w:rPr>
        <w:t>资源管理</w:t>
      </w:r>
    </w:p>
    <w:p w:rsidR="007740D6" w:rsidRDefault="00233797" w:rsidP="007740D6">
      <w:pPr>
        <w:ind w:firstLine="420"/>
      </w:pPr>
      <w:r>
        <w:rPr>
          <w:rFonts w:hint="eastAsia"/>
        </w:rPr>
        <w:t>在使用</w:t>
      </w:r>
      <w:r>
        <w:rPr>
          <w:rFonts w:hint="eastAsia"/>
        </w:rPr>
        <w:t>CAS</w:t>
      </w:r>
      <w:r>
        <w:rPr>
          <w:rFonts w:hint="eastAsia"/>
        </w:rPr>
        <w:t>的过程中，需要将系统的</w:t>
      </w:r>
      <w:r>
        <w:rPr>
          <w:rFonts w:hint="eastAsia"/>
        </w:rPr>
        <w:t>URL</w:t>
      </w:r>
      <w:r>
        <w:rPr>
          <w:rFonts w:hint="eastAsia"/>
        </w:rPr>
        <w:t>资源分为三种类型：</w:t>
      </w:r>
    </w:p>
    <w:p w:rsidR="00233797" w:rsidRDefault="002A5FF0" w:rsidP="0044496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不需要进行用户验证也能访问的</w:t>
      </w:r>
      <w:r w:rsidR="00C26AE9">
        <w:rPr>
          <w:rFonts w:hint="eastAsia"/>
        </w:rPr>
        <w:t>URL</w:t>
      </w:r>
      <w:r>
        <w:rPr>
          <w:rFonts w:hint="eastAsia"/>
        </w:rPr>
        <w:t>资源，例如：</w:t>
      </w:r>
      <w:r>
        <w:rPr>
          <w:rFonts w:hint="eastAsia"/>
        </w:rPr>
        <w:t>*.js</w:t>
      </w:r>
      <w:r>
        <w:rPr>
          <w:rFonts w:hint="eastAsia"/>
        </w:rPr>
        <w:t>，</w:t>
      </w:r>
      <w:r>
        <w:rPr>
          <w:rFonts w:hint="eastAsia"/>
        </w:rPr>
        <w:t>*.css</w:t>
      </w:r>
      <w:r>
        <w:rPr>
          <w:rFonts w:hint="eastAsia"/>
        </w:rPr>
        <w:t>等。</w:t>
      </w:r>
      <w:r w:rsidR="00286E96">
        <w:rPr>
          <w:rFonts w:hint="eastAsia"/>
        </w:rPr>
        <w:t>由于不需要进行用户验证也能访问，所以这些</w:t>
      </w:r>
      <w:r w:rsidR="00C26AE9">
        <w:rPr>
          <w:rFonts w:hint="eastAsia"/>
        </w:rPr>
        <w:t>URL</w:t>
      </w:r>
      <w:r w:rsidR="00286E96">
        <w:rPr>
          <w:rFonts w:hint="eastAsia"/>
        </w:rPr>
        <w:t>资源不需要</w:t>
      </w:r>
      <w:r w:rsidR="00286E96">
        <w:rPr>
          <w:rFonts w:hint="eastAsia"/>
        </w:rPr>
        <w:t>CAS Client</w:t>
      </w:r>
      <w:r w:rsidR="00286E96">
        <w:rPr>
          <w:rFonts w:hint="eastAsia"/>
        </w:rPr>
        <w:t>管理。</w:t>
      </w:r>
    </w:p>
    <w:p w:rsidR="00286E96" w:rsidRDefault="001671F0" w:rsidP="0044496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需要进行用户验证才能访问的</w:t>
      </w:r>
      <w:r w:rsidR="00C26AE9">
        <w:rPr>
          <w:rFonts w:hint="eastAsia"/>
        </w:rPr>
        <w:t>URL</w:t>
      </w:r>
      <w:r>
        <w:rPr>
          <w:rFonts w:hint="eastAsia"/>
        </w:rPr>
        <w:t>资源，例如：</w:t>
      </w:r>
      <w:r>
        <w:rPr>
          <w:rFonts w:hint="eastAsia"/>
        </w:rPr>
        <w:t>*.do</w:t>
      </w:r>
      <w:r>
        <w:rPr>
          <w:rFonts w:hint="eastAsia"/>
        </w:rPr>
        <w:t>，</w:t>
      </w:r>
      <w:r>
        <w:rPr>
          <w:rFonts w:hint="eastAsia"/>
        </w:rPr>
        <w:t>*.action</w:t>
      </w:r>
      <w:r>
        <w:rPr>
          <w:rFonts w:hint="eastAsia"/>
        </w:rPr>
        <w:t>等。</w:t>
      </w:r>
      <w:r w:rsidR="00C26AE9">
        <w:rPr>
          <w:rFonts w:hint="eastAsia"/>
        </w:rPr>
        <w:t>由于需要进行用户验证才能访问，所以这些</w:t>
      </w:r>
      <w:r w:rsidR="00C26AE9">
        <w:rPr>
          <w:rFonts w:hint="eastAsia"/>
        </w:rPr>
        <w:t>URL</w:t>
      </w:r>
      <w:r w:rsidR="00C26AE9">
        <w:rPr>
          <w:rFonts w:hint="eastAsia"/>
        </w:rPr>
        <w:t>资源需要</w:t>
      </w:r>
      <w:r w:rsidR="00C26AE9">
        <w:rPr>
          <w:rFonts w:hint="eastAsia"/>
        </w:rPr>
        <w:t>CAS Client</w:t>
      </w:r>
      <w:r w:rsidR="00C26AE9">
        <w:rPr>
          <w:rFonts w:hint="eastAsia"/>
        </w:rPr>
        <w:t>管理</w:t>
      </w:r>
      <w:r w:rsidR="002E5AC0">
        <w:rPr>
          <w:rFonts w:hint="eastAsia"/>
        </w:rPr>
        <w:t>。</w:t>
      </w:r>
      <w:r w:rsidR="00F230F7">
        <w:rPr>
          <w:rFonts w:hint="eastAsia"/>
        </w:rPr>
        <w:t>管理的原理是，在用户访问这些</w:t>
      </w:r>
      <w:r w:rsidR="00F230F7">
        <w:rPr>
          <w:rFonts w:hint="eastAsia"/>
        </w:rPr>
        <w:t>URL</w:t>
      </w:r>
      <w:r w:rsidR="00F230F7">
        <w:rPr>
          <w:rFonts w:hint="eastAsia"/>
        </w:rPr>
        <w:t>资源时，会</w:t>
      </w:r>
      <w:r w:rsidR="00E91332">
        <w:rPr>
          <w:rFonts w:hint="eastAsia"/>
        </w:rPr>
        <w:t>由</w:t>
      </w:r>
      <w:r w:rsidR="00E91332">
        <w:rPr>
          <w:rFonts w:hint="eastAsia"/>
        </w:rPr>
        <w:t>CAS Client</w:t>
      </w:r>
      <w:r w:rsidR="00E91332">
        <w:rPr>
          <w:rFonts w:hint="eastAsia"/>
        </w:rPr>
        <w:t>提供的拦截器进行拦截。在拦截请求后，拦截器验证用户是否已经进行过登陆操作，如果没有，则通过重定向跳转到</w:t>
      </w:r>
      <w:r w:rsidR="00E91332">
        <w:rPr>
          <w:rFonts w:hint="eastAsia"/>
        </w:rPr>
        <w:t>CAS Server</w:t>
      </w:r>
      <w:r w:rsidR="00E91332">
        <w:rPr>
          <w:rFonts w:hint="eastAsia"/>
        </w:rPr>
        <w:t>端进行用户身份认证。</w:t>
      </w:r>
    </w:p>
    <w:p w:rsidR="00A4169E" w:rsidRPr="00233797" w:rsidRDefault="006E0A50" w:rsidP="00444961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不需要进行用户验证也能访问但资源的内容与用户是否登录有关的</w:t>
      </w:r>
      <w:r>
        <w:rPr>
          <w:rFonts w:hint="eastAsia"/>
        </w:rPr>
        <w:t>URL</w:t>
      </w:r>
      <w:r>
        <w:rPr>
          <w:rFonts w:hint="eastAsia"/>
        </w:rPr>
        <w:t>资源。</w:t>
      </w:r>
      <w:r w:rsidR="00A4623A">
        <w:rPr>
          <w:rFonts w:hint="eastAsia"/>
        </w:rPr>
        <w:t>这类</w:t>
      </w:r>
      <w:r w:rsidR="00A4623A">
        <w:rPr>
          <w:rFonts w:hint="eastAsia"/>
        </w:rPr>
        <w:t>URL</w:t>
      </w:r>
      <w:r w:rsidR="00A4623A">
        <w:rPr>
          <w:rFonts w:hint="eastAsia"/>
        </w:rPr>
        <w:t>资源虽然不需要进行用户验证也能访问，</w:t>
      </w:r>
      <w:r w:rsidR="00856EDB">
        <w:rPr>
          <w:rFonts w:hint="eastAsia"/>
        </w:rPr>
        <w:t>但由于其内容与用户是否登录有关，故在访问这些</w:t>
      </w:r>
      <w:r w:rsidR="00856EDB">
        <w:rPr>
          <w:rFonts w:hint="eastAsia"/>
        </w:rPr>
        <w:t>URL</w:t>
      </w:r>
      <w:r w:rsidR="00856EDB">
        <w:rPr>
          <w:rFonts w:hint="eastAsia"/>
        </w:rPr>
        <w:t>资源的时候，系统需要知道用户的登陆状态及用户信息。</w:t>
      </w:r>
      <w:r w:rsidR="00FF7AC8">
        <w:rPr>
          <w:rFonts w:hint="eastAsia"/>
        </w:rPr>
        <w:t>所以，这类资源需要交由</w:t>
      </w:r>
      <w:r w:rsidR="00FF7AC8">
        <w:rPr>
          <w:rFonts w:hint="eastAsia"/>
        </w:rPr>
        <w:t>CAS Client</w:t>
      </w:r>
      <w:r w:rsidR="00FF7AC8">
        <w:rPr>
          <w:rFonts w:hint="eastAsia"/>
        </w:rPr>
        <w:t>进行管理。用户在访问这些资源时，</w:t>
      </w:r>
      <w:r w:rsidR="00FF7AC8">
        <w:rPr>
          <w:rFonts w:hint="eastAsia"/>
        </w:rPr>
        <w:t>CAS Client</w:t>
      </w:r>
      <w:r w:rsidR="00FF7AC8">
        <w:rPr>
          <w:rFonts w:hint="eastAsia"/>
        </w:rPr>
        <w:t>需要与</w:t>
      </w:r>
      <w:r w:rsidR="00FF7AC8">
        <w:rPr>
          <w:rFonts w:hint="eastAsia"/>
        </w:rPr>
        <w:t>CAS Server</w:t>
      </w:r>
      <w:r w:rsidR="00FF7AC8">
        <w:rPr>
          <w:rFonts w:hint="eastAsia"/>
        </w:rPr>
        <w:t>进行通信，了解用户登陆状态。如果用户已经进行过登陆，则需</w:t>
      </w:r>
      <w:r w:rsidR="00FF7AC8">
        <w:rPr>
          <w:rFonts w:hint="eastAsia"/>
        </w:rPr>
        <w:lastRenderedPageBreak/>
        <w:t>要获取用户信息；如果用户未进行过登陆，则返回用户未登陆的结果，不要求用户进行登陆操作。</w:t>
      </w:r>
    </w:p>
    <w:p w:rsidR="006336A7" w:rsidRPr="006336A7" w:rsidRDefault="006336A7" w:rsidP="006336A7">
      <w:pPr>
        <w:pStyle w:val="a5"/>
        <w:keepNext/>
        <w:keepLines/>
        <w:numPr>
          <w:ilvl w:val="0"/>
          <w:numId w:val="9"/>
        </w:numPr>
        <w:spacing w:before="120" w:after="40" w:line="240" w:lineRule="auto"/>
        <w:ind w:firstLineChars="0"/>
        <w:outlineLvl w:val="2"/>
        <w:rPr>
          <w:b/>
          <w:bCs/>
          <w:vanish/>
          <w:sz w:val="24"/>
          <w:szCs w:val="32"/>
        </w:rPr>
      </w:pPr>
    </w:p>
    <w:p w:rsidR="006336A7" w:rsidRPr="006336A7" w:rsidRDefault="006336A7" w:rsidP="006336A7">
      <w:pPr>
        <w:pStyle w:val="a5"/>
        <w:keepNext/>
        <w:keepLines/>
        <w:numPr>
          <w:ilvl w:val="1"/>
          <w:numId w:val="9"/>
        </w:numPr>
        <w:spacing w:before="120" w:after="40" w:line="240" w:lineRule="auto"/>
        <w:ind w:firstLineChars="0"/>
        <w:outlineLvl w:val="2"/>
        <w:rPr>
          <w:b/>
          <w:bCs/>
          <w:vanish/>
          <w:sz w:val="24"/>
          <w:szCs w:val="32"/>
        </w:rPr>
      </w:pPr>
    </w:p>
    <w:p w:rsidR="006336A7" w:rsidRPr="006336A7" w:rsidRDefault="006336A7" w:rsidP="006336A7">
      <w:pPr>
        <w:pStyle w:val="a5"/>
        <w:keepNext/>
        <w:keepLines/>
        <w:numPr>
          <w:ilvl w:val="1"/>
          <w:numId w:val="9"/>
        </w:numPr>
        <w:spacing w:before="120" w:after="40" w:line="240" w:lineRule="auto"/>
        <w:ind w:firstLineChars="0"/>
        <w:outlineLvl w:val="2"/>
        <w:rPr>
          <w:b/>
          <w:bCs/>
          <w:vanish/>
          <w:sz w:val="24"/>
          <w:szCs w:val="32"/>
        </w:rPr>
      </w:pPr>
    </w:p>
    <w:p w:rsidR="00B45A3F" w:rsidRDefault="00476D08" w:rsidP="006336A7">
      <w:pPr>
        <w:pStyle w:val="3"/>
        <w:numPr>
          <w:ilvl w:val="1"/>
          <w:numId w:val="9"/>
        </w:numPr>
      </w:pPr>
      <w:r>
        <w:rPr>
          <w:rFonts w:hint="eastAsia"/>
        </w:rPr>
        <w:t>模式</w:t>
      </w:r>
    </w:p>
    <w:p w:rsidR="00476D08" w:rsidRDefault="007F4D55" w:rsidP="007F4D55">
      <w:pPr>
        <w:pStyle w:val="4"/>
        <w:numPr>
          <w:ilvl w:val="2"/>
          <w:numId w:val="9"/>
        </w:numPr>
      </w:pPr>
      <w:r>
        <w:rPr>
          <w:rFonts w:hint="eastAsia"/>
        </w:rPr>
        <w:t>基础模式</w:t>
      </w:r>
    </w:p>
    <w:p w:rsidR="001935E6" w:rsidRPr="00EC54C0" w:rsidRDefault="009C3569" w:rsidP="0026649F">
      <w:pPr>
        <w:ind w:firstLineChars="0" w:firstLine="0"/>
        <w:jc w:val="center"/>
      </w:pPr>
      <w:r>
        <w:object w:dxaOrig="9105" w:dyaOrig="6585">
          <v:shape id="_x0000_i1026" type="#_x0000_t75" style="width:377.25pt;height:233.25pt" o:ole="">
            <v:imagedata r:id="rId11" o:title=""/>
          </v:shape>
          <o:OLEObject Type="Embed" ProgID="Visio.Drawing.15" ShapeID="_x0000_i1026" DrawAspect="Content" ObjectID="_1519053217" r:id="rId12"/>
        </w:object>
      </w:r>
    </w:p>
    <w:p w:rsidR="007107A3" w:rsidRDefault="007F4D55" w:rsidP="00404FB4">
      <w:pPr>
        <w:pStyle w:val="4"/>
        <w:numPr>
          <w:ilvl w:val="2"/>
          <w:numId w:val="9"/>
        </w:numPr>
      </w:pPr>
      <w:r>
        <w:rPr>
          <w:rFonts w:hint="eastAsia"/>
        </w:rPr>
        <w:t>代理模式</w:t>
      </w:r>
    </w:p>
    <w:p w:rsidR="007107A3" w:rsidRDefault="00290AAB" w:rsidP="00404FB4">
      <w:pPr>
        <w:ind w:firstLineChars="0" w:firstLine="0"/>
      </w:pPr>
      <w:r>
        <w:object w:dxaOrig="14461" w:dyaOrig="6016">
          <v:shape id="_x0000_i1027" type="#_x0000_t75" style="width:414.75pt;height:172.5pt" o:ole="">
            <v:imagedata r:id="rId13" o:title=""/>
          </v:shape>
          <o:OLEObject Type="Embed" ProgID="Visio.Drawing.15" ShapeID="_x0000_i1027" DrawAspect="Content" ObjectID="_1519053218" r:id="rId14"/>
        </w:object>
      </w:r>
    </w:p>
    <w:p w:rsidR="00B45A3F" w:rsidRDefault="002F349B" w:rsidP="002F349B">
      <w:pPr>
        <w:pStyle w:val="3"/>
        <w:numPr>
          <w:ilvl w:val="1"/>
          <w:numId w:val="9"/>
        </w:numPr>
      </w:pPr>
      <w:r>
        <w:rPr>
          <w:rFonts w:hint="eastAsia"/>
        </w:rPr>
        <w:t>实现原理</w:t>
      </w:r>
    </w:p>
    <w:p w:rsidR="00602041" w:rsidRDefault="00613205" w:rsidP="00622F43">
      <w:pPr>
        <w:ind w:firstLine="420"/>
      </w:pPr>
      <w:r>
        <w:rPr>
          <w:rFonts w:hint="eastAsia"/>
        </w:rPr>
        <w:t>CAS Server</w:t>
      </w:r>
      <w:r>
        <w:rPr>
          <w:rFonts w:hint="eastAsia"/>
        </w:rPr>
        <w:t>在进行用户身份验证后，会将</w:t>
      </w:r>
      <w:r>
        <w:rPr>
          <w:rFonts w:hint="eastAsia"/>
        </w:rPr>
        <w:t>TGT</w:t>
      </w:r>
      <w:r>
        <w:rPr>
          <w:rFonts w:hint="eastAsia"/>
        </w:rPr>
        <w:t>（</w:t>
      </w:r>
      <w:r>
        <w:rPr>
          <w:rFonts w:hint="eastAsia"/>
        </w:rPr>
        <w:t>Ticket Granting Ticket</w:t>
      </w:r>
      <w:r>
        <w:rPr>
          <w:rFonts w:hint="eastAsia"/>
        </w:rPr>
        <w:t>）以</w:t>
      </w:r>
      <w:r>
        <w:rPr>
          <w:rFonts w:hint="eastAsia"/>
        </w:rPr>
        <w:t>Cookie</w:t>
      </w:r>
      <w:r>
        <w:rPr>
          <w:rFonts w:hint="eastAsia"/>
        </w:rPr>
        <w:t>的方式写入到用户的浏览器，并将</w:t>
      </w:r>
      <w:r>
        <w:rPr>
          <w:rFonts w:hint="eastAsia"/>
        </w:rPr>
        <w:t>ST</w:t>
      </w:r>
      <w:r>
        <w:rPr>
          <w:rFonts w:hint="eastAsia"/>
        </w:rPr>
        <w:t>（</w:t>
      </w:r>
      <w:r>
        <w:rPr>
          <w:rFonts w:hint="eastAsia"/>
        </w:rPr>
        <w:t>Service Ticket</w:t>
      </w:r>
      <w:r>
        <w:rPr>
          <w:rFonts w:hint="eastAsia"/>
        </w:rPr>
        <w:t>）</w:t>
      </w:r>
      <w:r w:rsidR="006479BD">
        <w:rPr>
          <w:rFonts w:hint="eastAsia"/>
        </w:rPr>
        <w:t>以</w:t>
      </w:r>
      <w:r w:rsidR="006479BD">
        <w:rPr>
          <w:rFonts w:hint="eastAsia"/>
        </w:rPr>
        <w:t>URL</w:t>
      </w:r>
      <w:r w:rsidR="006479BD">
        <w:rPr>
          <w:rFonts w:hint="eastAsia"/>
        </w:rPr>
        <w:t>参数的形式返回给子系统。</w:t>
      </w:r>
      <w:r w:rsidR="000B30AD">
        <w:rPr>
          <w:rFonts w:hint="eastAsia"/>
        </w:rPr>
        <w:t>子系统获取到</w:t>
      </w:r>
      <w:r w:rsidR="000B30AD">
        <w:rPr>
          <w:rFonts w:hint="eastAsia"/>
        </w:rPr>
        <w:t>ST</w:t>
      </w:r>
      <w:r w:rsidR="000B30AD">
        <w:rPr>
          <w:rFonts w:hint="eastAsia"/>
        </w:rPr>
        <w:t>后，以</w:t>
      </w:r>
      <w:r w:rsidR="000B30AD">
        <w:rPr>
          <w:rFonts w:hint="eastAsia"/>
        </w:rPr>
        <w:t>HTTP</w:t>
      </w:r>
      <w:r w:rsidR="000B30AD">
        <w:rPr>
          <w:rFonts w:hint="eastAsia"/>
        </w:rPr>
        <w:t>协议与</w:t>
      </w:r>
      <w:r w:rsidR="000B30AD">
        <w:rPr>
          <w:rFonts w:hint="eastAsia"/>
        </w:rPr>
        <w:t>CAS Server</w:t>
      </w:r>
      <w:r w:rsidR="000B30AD">
        <w:rPr>
          <w:rFonts w:hint="eastAsia"/>
        </w:rPr>
        <w:t>通信，获取用户信息，并将其写入子系统</w:t>
      </w:r>
      <w:r w:rsidR="000B30AD">
        <w:rPr>
          <w:rFonts w:hint="eastAsia"/>
        </w:rPr>
        <w:t>Session</w:t>
      </w:r>
      <w:r w:rsidR="000B30AD">
        <w:rPr>
          <w:rFonts w:hint="eastAsia"/>
        </w:rPr>
        <w:t>。</w:t>
      </w:r>
    </w:p>
    <w:p w:rsidR="00BE6308" w:rsidRPr="00BE6308" w:rsidRDefault="008E38C2" w:rsidP="00DE0C61">
      <w:pPr>
        <w:ind w:firstLine="420"/>
      </w:pPr>
      <w:r>
        <w:rPr>
          <w:rFonts w:hint="eastAsia"/>
        </w:rPr>
        <w:t>子系统在请求</w:t>
      </w:r>
      <w:r>
        <w:rPr>
          <w:rFonts w:hint="eastAsia"/>
        </w:rPr>
        <w:t>CAS Server</w:t>
      </w:r>
      <w:r>
        <w:rPr>
          <w:rFonts w:hint="eastAsia"/>
        </w:rPr>
        <w:t>进行用户身份验证的时候使用的是重定向的方式，在重定向的过程中，如果用户浏览器中有</w:t>
      </w:r>
      <w:r>
        <w:rPr>
          <w:rFonts w:hint="eastAsia"/>
        </w:rPr>
        <w:t>TGC</w:t>
      </w:r>
      <w:r>
        <w:rPr>
          <w:rFonts w:hint="eastAsia"/>
        </w:rPr>
        <w:t>（</w:t>
      </w:r>
      <w:r>
        <w:rPr>
          <w:rFonts w:hint="eastAsia"/>
        </w:rPr>
        <w:t>Ticket Granting Cookie</w:t>
      </w:r>
      <w:r w:rsidR="00DC4C5E">
        <w:rPr>
          <w:rFonts w:hint="eastAsia"/>
        </w:rPr>
        <w:t>，</w:t>
      </w:r>
      <w:r w:rsidR="00DC4C5E">
        <w:rPr>
          <w:rFonts w:hint="eastAsia"/>
        </w:rPr>
        <w:t>TGT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形式）</w:t>
      </w:r>
      <w:r w:rsidR="007F2A75">
        <w:rPr>
          <w:rFonts w:hint="eastAsia"/>
        </w:rPr>
        <w:t>。</w:t>
      </w:r>
    </w:p>
    <w:p w:rsidR="00795BF9" w:rsidRDefault="00795BF9" w:rsidP="00795BF9">
      <w:pPr>
        <w:pStyle w:val="2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JAVA</w:t>
      </w:r>
      <w:r>
        <w:rPr>
          <w:rFonts w:hint="eastAsia"/>
        </w:rPr>
        <w:t>集成</w:t>
      </w:r>
    </w:p>
    <w:p w:rsidR="00EA6046" w:rsidRDefault="00E27B54" w:rsidP="00093C75">
      <w:pPr>
        <w:pStyle w:val="3"/>
        <w:numPr>
          <w:ilvl w:val="1"/>
          <w:numId w:val="8"/>
        </w:numPr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77792" w:rsidRDefault="005E041A" w:rsidP="00F9245F">
      <w:pPr>
        <w:pStyle w:val="4"/>
        <w:numPr>
          <w:ilvl w:val="2"/>
          <w:numId w:val="8"/>
        </w:numPr>
      </w:pPr>
      <w:r>
        <w:rPr>
          <w:rFonts w:hint="eastAsia"/>
        </w:rPr>
        <w:t>普通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C43F02" w:rsidRDefault="00C43F02" w:rsidP="00C43F02">
      <w:pPr>
        <w:ind w:firstLine="420"/>
      </w:pPr>
      <w:r>
        <w:rPr>
          <w:rFonts w:hint="eastAsia"/>
        </w:rPr>
        <w:t>将以下</w:t>
      </w:r>
      <w:r>
        <w:rPr>
          <w:rFonts w:hint="eastAsia"/>
        </w:rPr>
        <w:t>jar</w:t>
      </w:r>
      <w:r>
        <w:rPr>
          <w:rFonts w:hint="eastAsia"/>
        </w:rPr>
        <w:t>包加入到应用的</w:t>
      </w:r>
      <w:r>
        <w:rPr>
          <w:rFonts w:hint="eastAsia"/>
        </w:rPr>
        <w:t>classpath</w:t>
      </w:r>
      <w:r>
        <w:rPr>
          <w:rFonts w:hint="eastAsia"/>
        </w:rPr>
        <w:t>中</w:t>
      </w:r>
      <w:r w:rsidR="00D57103">
        <w:rPr>
          <w:rFonts w:hint="eastAsia"/>
        </w:rPr>
        <w:t>：</w:t>
      </w:r>
    </w:p>
    <w:p w:rsidR="00EC2CF0" w:rsidRDefault="00D633AC" w:rsidP="00EC2CF0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1D09B0" wp14:editId="1A09A1C5">
            <wp:extent cx="2152650" cy="443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0F" w:rsidRPr="00C43F02" w:rsidRDefault="00A0280F" w:rsidP="00EC2CF0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 w:rsidR="004937AD">
        <w:rPr>
          <w:rFonts w:hint="eastAsia"/>
        </w:rPr>
        <w:t>platform-cas-client</w:t>
      </w:r>
      <w:r w:rsidR="004937AD">
        <w:rPr>
          <w:rFonts w:hint="eastAsia"/>
        </w:rPr>
        <w:t>包加入到应用的</w:t>
      </w:r>
      <w:r w:rsidR="004937AD">
        <w:rPr>
          <w:rFonts w:hint="eastAsia"/>
        </w:rPr>
        <w:t>classpath</w:t>
      </w:r>
      <w:r w:rsidR="004937AD">
        <w:rPr>
          <w:rFonts w:hint="eastAsia"/>
        </w:rPr>
        <w:t>中。</w:t>
      </w:r>
    </w:p>
    <w:p w:rsidR="005E041A" w:rsidRDefault="005E041A" w:rsidP="005E041A">
      <w:pPr>
        <w:pStyle w:val="4"/>
        <w:numPr>
          <w:ilvl w:val="2"/>
          <w:numId w:val="8"/>
        </w:num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应用</w:t>
      </w:r>
    </w:p>
    <w:p w:rsidR="00D633AC" w:rsidRDefault="00451E3B" w:rsidP="00D633AC">
      <w:pPr>
        <w:ind w:firstLine="420"/>
      </w:pPr>
      <w:r>
        <w:rPr>
          <w:rFonts w:hint="eastAsia"/>
        </w:rPr>
        <w:t>在应用的</w:t>
      </w:r>
      <w:r>
        <w:rPr>
          <w:rFonts w:hint="eastAsia"/>
        </w:rPr>
        <w:t>pom.xml</w:t>
      </w:r>
      <w:r>
        <w:rPr>
          <w:rFonts w:hint="eastAsia"/>
        </w:rPr>
        <w:t>文件中加入以下配置：</w:t>
      </w:r>
    </w:p>
    <w:p w:rsidR="00336D98" w:rsidRDefault="00336D98" w:rsidP="00336D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36D98" w:rsidRDefault="00336D98" w:rsidP="00336D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D05E66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com.gta.platform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36D98" w:rsidRDefault="00336D98" w:rsidP="00336D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0E35C9"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u w:val="single"/>
        </w:rPr>
        <w:t>platform-cas-client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36D98" w:rsidRDefault="00336D98" w:rsidP="00336D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273EDB">
        <w:rPr>
          <w:rFonts w:ascii="Consolas" w:eastAsiaTheme="minorEastAsia" w:hAnsi="Consolas" w:cs="Consolas" w:hint="eastAsia"/>
          <w:color w:val="008080"/>
          <w:kern w:val="0"/>
          <w:sz w:val="20"/>
          <w:szCs w:val="20"/>
        </w:rPr>
        <w:t>$</w:t>
      </w:r>
      <w:r w:rsidR="00273EDB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{</w:t>
      </w:r>
      <w:r w:rsidR="00273EDB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针对使用的具体版本进行配置</w:t>
      </w:r>
      <w:r w:rsidR="00273EDB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51E3B" w:rsidRDefault="00336D98" w:rsidP="00336D98">
      <w:pPr>
        <w:ind w:firstLineChars="0" w:firstLine="0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D80E39" w:rsidRDefault="0065440B" w:rsidP="0065440B">
      <w:pPr>
        <w:pStyle w:val="3"/>
        <w:numPr>
          <w:ilvl w:val="1"/>
          <w:numId w:val="8"/>
        </w:numPr>
      </w:pPr>
      <w:r>
        <w:rPr>
          <w:rFonts w:hint="eastAsia"/>
        </w:rPr>
        <w:t>配置</w:t>
      </w:r>
    </w:p>
    <w:p w:rsidR="0065440B" w:rsidRDefault="00C81F15" w:rsidP="00C81F15">
      <w:pPr>
        <w:pStyle w:val="4"/>
        <w:numPr>
          <w:ilvl w:val="2"/>
          <w:numId w:val="8"/>
        </w:numPr>
      </w:pPr>
      <w:r>
        <w:rPr>
          <w:rFonts w:hint="eastAsia"/>
        </w:rPr>
        <w:t>web.xml</w:t>
      </w:r>
      <w:r>
        <w:rPr>
          <w:rFonts w:hint="eastAsia"/>
        </w:rPr>
        <w:t>配置</w:t>
      </w:r>
    </w:p>
    <w:p w:rsidR="004A6E79" w:rsidRDefault="004A6E79" w:rsidP="004A6E7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中按照如下顺序进行配置：</w:t>
      </w:r>
    </w:p>
    <w:p w:rsidR="009F3C95" w:rsidRPr="00A17A98" w:rsidRDefault="009F3C95" w:rsidP="00F823E6">
      <w:pPr>
        <w:ind w:firstLineChars="0" w:firstLine="0"/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</w:pPr>
      <w:r w:rsidRPr="0067799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 xml:space="preserve">&lt;!-- </w:t>
      </w:r>
      <w:r w:rsidRPr="0067799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该过滤器用于</w:t>
      </w:r>
      <w:r w:rsidR="00247680" w:rsidRPr="0067799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进行单点登出控制</w:t>
      </w:r>
      <w:r w:rsidRPr="0067799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 xml:space="preserve"> --&gt;</w:t>
      </w:r>
    </w:p>
    <w:p w:rsidR="00F44469" w:rsidRDefault="00F44469" w:rsidP="00F823E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44469" w:rsidRDefault="00F823E6" w:rsidP="00F4446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F44469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="00F44469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F44469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F44469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CAS Single Sign Out Filter</w:t>
      </w:r>
      <w:r w:rsidR="00F44469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="00F44469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F44469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44469" w:rsidRDefault="00F44469" w:rsidP="00F823E6">
      <w:pPr>
        <w:autoSpaceDE w:val="0"/>
        <w:autoSpaceDN w:val="0"/>
        <w:adjustRightInd w:val="0"/>
        <w:spacing w:line="240" w:lineRule="auto"/>
        <w:ind w:leftChars="202" w:left="424"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org.jasig.cas.client.session.SingleSignOutFilter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44469" w:rsidRDefault="00F44469" w:rsidP="00F4446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44469" w:rsidRDefault="00F44469" w:rsidP="00F4446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44469" w:rsidRDefault="00F44469" w:rsidP="00F4446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CAS Single Sign Out 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44469" w:rsidRDefault="00F44469" w:rsidP="00F4446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F44469" w:rsidRPr="004A6E79" w:rsidRDefault="00F44469" w:rsidP="00F823E6">
      <w:pPr>
        <w:ind w:firstLineChars="0" w:firstLine="0"/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EF25E4" w:rsidRPr="00DD56C9" w:rsidRDefault="00DE190B" w:rsidP="004E5266">
      <w:pPr>
        <w:ind w:firstLineChars="0" w:firstLine="0"/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</w:pPr>
      <w:r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 xml:space="preserve">&lt;!-- </w:t>
      </w:r>
      <w:r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该监听器用于</w:t>
      </w:r>
      <w:r w:rsidR="00DD56C9"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在本地</w:t>
      </w:r>
      <w:r w:rsidR="00DD56C9"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Session</w:t>
      </w:r>
      <w:r w:rsidR="00DD56C9"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失效时移除对该</w:t>
      </w:r>
      <w:r w:rsidR="00DD56C9"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Session</w:t>
      </w:r>
      <w:r w:rsidR="00DD56C9"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的管理</w:t>
      </w:r>
      <w:r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 xml:space="preserve"> --&gt;</w:t>
      </w:r>
    </w:p>
    <w:p w:rsidR="00B80E61" w:rsidRPr="004E5266" w:rsidRDefault="00B80E61" w:rsidP="004E526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4E5266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Pr="004E5266"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listener</w:t>
      </w:r>
      <w:r w:rsidRPr="004E5266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80E61" w:rsidRPr="00B80E61" w:rsidRDefault="00B80E61" w:rsidP="00B80E61">
      <w:pPr>
        <w:pStyle w:val="a5"/>
        <w:autoSpaceDE w:val="0"/>
        <w:autoSpaceDN w:val="0"/>
        <w:adjustRightInd w:val="0"/>
        <w:spacing w:line="240" w:lineRule="auto"/>
        <w:ind w:left="425"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B80E6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Pr="00B80E6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listener-class</w:t>
      </w:r>
      <w:r w:rsidRPr="00B80E6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Pr="00B80E6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org.jasig.cas.client.session.SingleSignOutHttpSessionListener</w:t>
      </w:r>
      <w:r w:rsidRPr="00B80E6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Pr="00B80E61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listener-class</w:t>
      </w:r>
      <w:r w:rsidRPr="00B80E61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851AD7" w:rsidRDefault="00B80E61" w:rsidP="004E5266">
      <w:pPr>
        <w:ind w:firstLineChars="0" w:firstLine="0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 w:rsidRPr="004E5266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Pr="004E5266"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listener</w:t>
      </w:r>
      <w:r w:rsidRPr="004E5266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8E6B28" w:rsidRPr="004E5266" w:rsidRDefault="008E6B28" w:rsidP="004E5266">
      <w:pPr>
        <w:ind w:firstLineChars="0" w:firstLine="0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 xml:space="preserve">&lt;!-- </w:t>
      </w:r>
      <w:r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该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过滤器用于判断在本系统中是否有用户验证信息，如果没有，则重定向到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CAS Server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端进行用户身份验证</w:t>
      </w:r>
      <w:r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 xml:space="preserve"> --&gt;</w:t>
      </w:r>
    </w:p>
    <w:p w:rsidR="003613B5" w:rsidRDefault="003613B5" w:rsidP="003613B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13B5" w:rsidRDefault="003613B5" w:rsidP="003613B5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CAS 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13B5" w:rsidRDefault="003613B5" w:rsidP="003613B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9D0365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com.gta.platform.cas.client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.authentication.AuthenticationFilter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13B5" w:rsidRDefault="003613B5" w:rsidP="003613B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13B5" w:rsidRDefault="003613B5" w:rsidP="003613B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13B5" w:rsidRDefault="00D15F61" w:rsidP="003613B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3613B5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="003613B5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3613B5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3613B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CAS Filter</w:t>
      </w:r>
      <w:r w:rsidR="003613B5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="003613B5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3613B5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13B5" w:rsidRDefault="00D15F61" w:rsidP="003613B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3613B5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="003613B5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url-pattern</w:t>
      </w:r>
      <w:r w:rsidR="003613B5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3613B5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/*</w:t>
      </w:r>
      <w:r w:rsidR="003613B5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="003613B5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url-pattern</w:t>
      </w:r>
      <w:r w:rsidR="003613B5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613B5" w:rsidRDefault="003613B5" w:rsidP="009D0AE9">
      <w:pPr>
        <w:ind w:firstLineChars="0" w:firstLine="0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 w:rsidRPr="009D0AE9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Pr="009D0AE9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filter-mapping</w:t>
      </w:r>
      <w:r w:rsidRPr="009D0AE9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5E1D2E" w:rsidRDefault="005E1D2E" w:rsidP="009D0AE9">
      <w:pPr>
        <w:ind w:firstLineChars="0" w:firstLine="0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&lt;!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 xml:space="preserve">-- 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该拦截器为</w:t>
      </w:r>
      <w:r w:rsidR="00135520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子系统获取</w:t>
      </w:r>
      <w:r w:rsidR="00135520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ST</w:t>
      </w:r>
      <w:r w:rsidR="00135520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后进行</w:t>
      </w:r>
      <w:r w:rsidR="00135520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ST</w:t>
      </w:r>
      <w:r w:rsidR="00135520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的验证并获取用户信息的拦截器</w:t>
      </w:r>
      <w:r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 xml:space="preserve"> </w:t>
      </w:r>
      <w:r w:rsidR="00D42417" w:rsidRPr="00D42417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sym w:font="Wingdings" w:char="F0E0"/>
      </w:r>
    </w:p>
    <w:p w:rsidR="00461BDB" w:rsidRDefault="00461BDB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D6181D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461BD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CAS Validation Filter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2123A5" w:rsidRDefault="002123A5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0"/>
          <w:szCs w:val="20"/>
        </w:rPr>
        <w:tab/>
      </w:r>
      <w:r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&lt;!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 xml:space="preserve">-- 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如果此处扩展了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CAS Client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的功能，则需要配置为</w:t>
      </w:r>
      <w:r w:rsidR="006721FC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扩展类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的类名</w:t>
      </w:r>
      <w:r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 xml:space="preserve"> </w:t>
      </w:r>
      <w:r w:rsidR="00D42417" w:rsidRPr="00D42417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sym w:font="Wingdings" w:char="F0E0"/>
      </w:r>
    </w:p>
    <w:p w:rsidR="00461BDB" w:rsidRPr="00FE50C7" w:rsidRDefault="00461BDB" w:rsidP="00BA5E18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964BB9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&lt;filter-class&gt;</w:t>
      </w:r>
      <w:r w:rsidR="00B13882" w:rsidRPr="00E42B26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com.gta.platform.cas.client.validation.Cas20ProxyReceivingTicketValidationFilter</w:t>
      </w:r>
      <w:r w:rsidRPr="00964BB9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&lt;/filter-class&gt;</w:t>
      </w:r>
    </w:p>
    <w:p w:rsidR="00461BDB" w:rsidRDefault="00461BDB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461BDB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355961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461BD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CAS Validation Filter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355961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url-pattern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461BD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/*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url-pattern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461BDB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551B6" w:rsidRDefault="004551B6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&lt;!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 xml:space="preserve">-- 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此拦截器用于对从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CAS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服务器获取的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Assertion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信息进行包装</w:t>
      </w:r>
      <w:r w:rsidR="00D42417" w:rsidRPr="00D42417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sym w:font="Wingdings" w:char="F0E0"/>
      </w:r>
    </w:p>
    <w:p w:rsidR="00461BDB" w:rsidRDefault="00461BDB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784247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461BD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CAS HttpServletRequest Wrapper Filter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461BDB" w:rsidP="00784247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org.jasig.cas.client.util.HttpServletRequestWrapperFilter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461BDB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461BDB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250846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461BD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CAS HttpServletRequest Wrapper Filter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250846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url-pattern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461BD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/*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url-pattern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461BDB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30CD5" w:rsidRDefault="00430CD5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A17A98"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&lt;!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t xml:space="preserve">-- 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此拦截器用于将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Assertion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信息放置到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ThreadLocal</w:t>
      </w:r>
      <w:r>
        <w:rPr>
          <w:rFonts w:ascii="Consolas" w:eastAsiaTheme="minorEastAsia" w:hAnsi="Consolas" w:cs="Consolas" w:hint="eastAsia"/>
          <w:color w:val="FF0000"/>
          <w:kern w:val="0"/>
          <w:sz w:val="20"/>
          <w:szCs w:val="20"/>
          <w:highlight w:val="lightGray"/>
        </w:rPr>
        <w:t>，以方便访问</w:t>
      </w:r>
      <w:r w:rsidR="00D42417" w:rsidRPr="00D42417"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lightGray"/>
        </w:rPr>
        <w:sym w:font="Wingdings" w:char="F0E0"/>
      </w:r>
    </w:p>
    <w:p w:rsidR="00461BDB" w:rsidRDefault="00461BDB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250846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461BD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CAS Assertion Thread Local Filter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461BDB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org.jasig.cas.client.util.AssertionThreadLocalFilter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461BDB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461BDB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250846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461BD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CAS Assertion Thread Local Filter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filter-name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250846" w:rsidP="00461BD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url-pattern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 w:rsidR="00461BDB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/*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 w:rsidR="00461BDB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url-pattern</w:t>
      </w:r>
      <w:r w:rsidR="00461BDB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461BDB" w:rsidRDefault="00461BDB" w:rsidP="00461BDB">
      <w:pPr>
        <w:ind w:firstLineChars="0" w:firstLine="0"/>
        <w:rPr>
          <w:rFonts w:ascii="Consolas" w:eastAsiaTheme="minorEastAsia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350CB9" w:rsidRDefault="00851BF0" w:rsidP="00350CB9">
      <w:pPr>
        <w:pStyle w:val="4"/>
        <w:numPr>
          <w:ilvl w:val="2"/>
          <w:numId w:val="8"/>
        </w:numPr>
        <w:rPr>
          <w:rFonts w:hint="eastAsia"/>
        </w:rPr>
      </w:pPr>
      <w:r>
        <w:rPr>
          <w:rFonts w:hint="eastAsia"/>
        </w:rPr>
        <w:t>配置中心配置</w:t>
      </w:r>
    </w:p>
    <w:p w:rsidR="00CD06F7" w:rsidRDefault="00CD06F7" w:rsidP="00CD06F7">
      <w:pPr>
        <w:ind w:firstLine="420"/>
        <w:rPr>
          <w:rFonts w:hint="eastAsia"/>
        </w:rPr>
      </w:pPr>
      <w:r>
        <w:rPr>
          <w:rFonts w:hint="eastAsia"/>
        </w:rPr>
        <w:t>在配置中心的</w:t>
      </w:r>
      <w:r w:rsidR="008D17B5">
        <w:rPr>
          <w:rFonts w:hint="eastAsia"/>
        </w:rPr>
        <w:t>平台配置中配置</w:t>
      </w:r>
      <w:r w:rsidR="00154CB2" w:rsidRPr="00154CB2">
        <w:t>platform.cas.server.url</w:t>
      </w:r>
      <w:r w:rsidR="00154CB2">
        <w:rPr>
          <w:rFonts w:hint="eastAsia"/>
        </w:rPr>
        <w:t>，该配置项配置单点登录服务器的内网登陆地址；如果存在内外网的区别，则配置</w:t>
      </w:r>
      <w:r w:rsidR="00154CB2" w:rsidRPr="00154CB2">
        <w:t>platform.cas.server.url</w:t>
      </w:r>
      <w:r w:rsidR="00154CB2">
        <w:rPr>
          <w:rFonts w:hint="eastAsia"/>
        </w:rPr>
        <w:t>_outside</w:t>
      </w:r>
      <w:r w:rsidR="00154CB2">
        <w:rPr>
          <w:rFonts w:hint="eastAsia"/>
        </w:rPr>
        <w:t>，该配置项配置单点登录服务器外网登陆地址。</w:t>
      </w:r>
      <w:r w:rsidR="007C5344">
        <w:rPr>
          <w:rFonts w:hint="eastAsia"/>
        </w:rPr>
        <w:t>具体值的格式为：</w:t>
      </w:r>
      <w:r w:rsidR="007C5344" w:rsidRPr="007C5344">
        <w:rPr>
          <w:rFonts w:hint="eastAsia"/>
        </w:rPr>
        <w:t>http://${CAS</w:t>
      </w:r>
      <w:r w:rsidR="007C5344" w:rsidRPr="007C5344">
        <w:rPr>
          <w:rFonts w:hint="eastAsia"/>
        </w:rPr>
        <w:t>服务器名</w:t>
      </w:r>
      <w:r w:rsidR="007C5344" w:rsidRPr="007C5344">
        <w:rPr>
          <w:rFonts w:hint="eastAsia"/>
        </w:rPr>
        <w:t>}:${CAS</w:t>
      </w:r>
      <w:r w:rsidR="007C5344" w:rsidRPr="007C5344">
        <w:rPr>
          <w:rFonts w:hint="eastAsia"/>
        </w:rPr>
        <w:t>服务器端口号</w:t>
      </w:r>
      <w:r w:rsidR="007C5344" w:rsidRPr="007C5344">
        <w:rPr>
          <w:rFonts w:hint="eastAsia"/>
        </w:rPr>
        <w:t>}/${CAS</w:t>
      </w:r>
      <w:r w:rsidR="007C5344" w:rsidRPr="007C5344">
        <w:rPr>
          <w:rFonts w:hint="eastAsia"/>
        </w:rPr>
        <w:t>服务上下文</w:t>
      </w:r>
      <w:r w:rsidR="007C5344" w:rsidRPr="007C5344">
        <w:rPr>
          <w:rFonts w:hint="eastAsia"/>
        </w:rPr>
        <w:t>}/login</w:t>
      </w:r>
    </w:p>
    <w:p w:rsidR="00DA1C49" w:rsidRDefault="00DA1C49" w:rsidP="00CD06F7">
      <w:pPr>
        <w:ind w:firstLine="420"/>
        <w:rPr>
          <w:rFonts w:hint="eastAsia"/>
        </w:rPr>
      </w:pPr>
      <w:r>
        <w:rPr>
          <w:rFonts w:hint="eastAsia"/>
        </w:rPr>
        <w:t>在配置中心的平台配置中配置</w:t>
      </w:r>
      <w:r w:rsidRPr="00DA1C49">
        <w:t>platform.cas.server.url.prefix</w:t>
      </w:r>
      <w:r>
        <w:rPr>
          <w:rFonts w:hint="eastAsia"/>
        </w:rPr>
        <w:t>，该配置项配置单点登录服务器的内网地址；如果存在内外网的区别，则配置</w:t>
      </w:r>
      <w:r w:rsidRPr="00DA1C49">
        <w:t>platform.cas.server.url.prefix</w:t>
      </w:r>
      <w:r w:rsidRPr="00DA1C49">
        <w:rPr>
          <w:rFonts w:hint="eastAsia"/>
        </w:rPr>
        <w:t xml:space="preserve"> </w:t>
      </w:r>
      <w:r>
        <w:rPr>
          <w:rFonts w:hint="eastAsia"/>
        </w:rPr>
        <w:t>_outside</w:t>
      </w:r>
      <w:r>
        <w:rPr>
          <w:rFonts w:hint="eastAsia"/>
        </w:rPr>
        <w:t>，该配置项配置单点登录服务器外网地址。具体值的格式为：</w:t>
      </w:r>
      <w:r w:rsidR="00D94488" w:rsidRPr="00D94488">
        <w:rPr>
          <w:rFonts w:hint="eastAsia"/>
        </w:rPr>
        <w:t>http://${CAS</w:t>
      </w:r>
      <w:r w:rsidR="00D94488" w:rsidRPr="00D94488">
        <w:rPr>
          <w:rFonts w:hint="eastAsia"/>
        </w:rPr>
        <w:t>服务器名</w:t>
      </w:r>
      <w:r w:rsidR="00D94488" w:rsidRPr="00D94488">
        <w:rPr>
          <w:rFonts w:hint="eastAsia"/>
        </w:rPr>
        <w:t>}:${CAS</w:t>
      </w:r>
      <w:r w:rsidR="00D94488" w:rsidRPr="00D94488">
        <w:rPr>
          <w:rFonts w:hint="eastAsia"/>
        </w:rPr>
        <w:t>服务器端口号</w:t>
      </w:r>
      <w:r w:rsidR="00D94488" w:rsidRPr="00D94488">
        <w:rPr>
          <w:rFonts w:hint="eastAsia"/>
        </w:rPr>
        <w:t>}/${CAS</w:t>
      </w:r>
      <w:r w:rsidR="00D94488" w:rsidRPr="00D94488">
        <w:rPr>
          <w:rFonts w:hint="eastAsia"/>
        </w:rPr>
        <w:t>服务上下文</w:t>
      </w:r>
      <w:r w:rsidR="00D94488" w:rsidRPr="00D94488">
        <w:rPr>
          <w:rFonts w:hint="eastAsia"/>
        </w:rPr>
        <w:t>}</w:t>
      </w:r>
    </w:p>
    <w:p w:rsidR="006D5AED" w:rsidRDefault="00602EB4" w:rsidP="00CD06F7">
      <w:pPr>
        <w:ind w:firstLine="420"/>
        <w:rPr>
          <w:rFonts w:hint="eastAsia"/>
        </w:rPr>
      </w:pPr>
      <w:r>
        <w:rPr>
          <w:rFonts w:hint="eastAsia"/>
        </w:rPr>
        <w:t>在配置中心的系统节点配置中配置</w:t>
      </w:r>
      <w:r w:rsidR="009419FC">
        <w:rPr>
          <w:rFonts w:hint="eastAsia"/>
        </w:rPr>
        <w:t>${</w:t>
      </w:r>
      <w:r w:rsidR="009419FC">
        <w:rPr>
          <w:rFonts w:hint="eastAsia"/>
        </w:rPr>
        <w:t>系统标识</w:t>
      </w:r>
      <w:r w:rsidR="009419FC">
        <w:rPr>
          <w:rFonts w:hint="eastAsia"/>
        </w:rPr>
        <w:t>}.cas.client.servername</w:t>
      </w:r>
      <w:r w:rsidR="000A2F81">
        <w:rPr>
          <w:rFonts w:hint="eastAsia"/>
        </w:rPr>
        <w:t>，该配置项配置</w:t>
      </w:r>
      <w:r w:rsidR="004B0D99">
        <w:rPr>
          <w:rFonts w:hint="eastAsia"/>
        </w:rPr>
        <w:t>本系统</w:t>
      </w:r>
      <w:r w:rsidR="00C42CD7">
        <w:rPr>
          <w:rFonts w:hint="eastAsia"/>
        </w:rPr>
        <w:t>内网</w:t>
      </w:r>
      <w:r w:rsidR="004B0D99">
        <w:rPr>
          <w:rFonts w:hint="eastAsia"/>
        </w:rPr>
        <w:t>地址信息</w:t>
      </w:r>
      <w:r w:rsidR="00817695">
        <w:rPr>
          <w:rFonts w:hint="eastAsia"/>
        </w:rPr>
        <w:t>；如果存在内外网的区别，则配置</w:t>
      </w:r>
      <w:r w:rsidR="00817695">
        <w:rPr>
          <w:rFonts w:hint="eastAsia"/>
        </w:rPr>
        <w:t>${</w:t>
      </w:r>
      <w:r w:rsidR="00817695">
        <w:rPr>
          <w:rFonts w:hint="eastAsia"/>
        </w:rPr>
        <w:t>系统标识</w:t>
      </w:r>
      <w:r w:rsidR="00817695">
        <w:rPr>
          <w:rFonts w:hint="eastAsia"/>
        </w:rPr>
        <w:t>}.cas.client.servername</w:t>
      </w:r>
      <w:r w:rsidR="00817695">
        <w:rPr>
          <w:rFonts w:hint="eastAsia"/>
        </w:rPr>
        <w:t>_outside</w:t>
      </w:r>
      <w:r w:rsidR="00C42CD7">
        <w:rPr>
          <w:rFonts w:hint="eastAsia"/>
        </w:rPr>
        <w:t>，该配置项配置本系统外网地址信息。具体值的格式为：</w:t>
      </w:r>
      <w:r w:rsidR="001551D7" w:rsidRPr="001551D7">
        <w:rPr>
          <w:rFonts w:hint="eastAsia"/>
        </w:rPr>
        <w:t>http://${</w:t>
      </w:r>
      <w:r w:rsidR="001551D7" w:rsidRPr="001551D7">
        <w:rPr>
          <w:rFonts w:hint="eastAsia"/>
        </w:rPr>
        <w:t>本系统服务器名</w:t>
      </w:r>
      <w:r w:rsidR="001551D7" w:rsidRPr="001551D7">
        <w:rPr>
          <w:rFonts w:hint="eastAsia"/>
        </w:rPr>
        <w:t>}:${</w:t>
      </w:r>
      <w:r w:rsidR="001551D7" w:rsidRPr="001551D7">
        <w:rPr>
          <w:rFonts w:hint="eastAsia"/>
        </w:rPr>
        <w:t>本系统端口号</w:t>
      </w:r>
      <w:r w:rsidR="001551D7" w:rsidRPr="001551D7">
        <w:rPr>
          <w:rFonts w:hint="eastAsia"/>
        </w:rPr>
        <w:t>}</w:t>
      </w:r>
    </w:p>
    <w:p w:rsidR="00FB0145" w:rsidRDefault="00A10DC8" w:rsidP="00494DD5">
      <w:pPr>
        <w:pStyle w:val="4"/>
        <w:numPr>
          <w:ilvl w:val="2"/>
          <w:numId w:val="8"/>
        </w:numPr>
        <w:rPr>
          <w:rFonts w:hint="eastAsia"/>
        </w:rPr>
      </w:pPr>
      <w:r>
        <w:rPr>
          <w:rFonts w:hint="eastAsia"/>
        </w:rPr>
        <w:t>代码修改</w:t>
      </w:r>
    </w:p>
    <w:p w:rsidR="00A10DC8" w:rsidRDefault="00D42417" w:rsidP="00D4241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扩展</w:t>
      </w:r>
      <w:r w:rsidR="0008674F">
        <w:rPr>
          <w:rFonts w:hint="eastAsia"/>
        </w:rPr>
        <w:t>com.gta.platform.cas.client.validation.</w:t>
      </w:r>
      <w:r w:rsidR="00B76F14">
        <w:rPr>
          <w:rFonts w:hint="eastAsia"/>
        </w:rPr>
        <w:t>Cas20ProxyReceivingTicketValidationFilter</w:t>
      </w:r>
      <w:r w:rsidR="00B76F14">
        <w:rPr>
          <w:rFonts w:hint="eastAsia"/>
        </w:rPr>
        <w:t>，获取用户详细信息，并进行其他操作。</w:t>
      </w:r>
    </w:p>
    <w:p w:rsidR="00B76F14" w:rsidRPr="00A10DC8" w:rsidRDefault="00C64605" w:rsidP="00D42417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开发一个过滤器，用于在用户每次与服务器交互时</w:t>
      </w:r>
      <w:r w:rsidR="00235425">
        <w:rPr>
          <w:rFonts w:hint="eastAsia"/>
        </w:rPr>
        <w:t>，刷新缓存，记录用户仍在操作系统。缓存的</w:t>
      </w:r>
      <w:r w:rsidR="00235425">
        <w:rPr>
          <w:rFonts w:hint="eastAsia"/>
        </w:rPr>
        <w:t>Key</w:t>
      </w:r>
      <w:r w:rsidR="00235425">
        <w:rPr>
          <w:rFonts w:hint="eastAsia"/>
        </w:rPr>
        <w:t>记录为</w:t>
      </w:r>
      <w:r w:rsidR="00235425">
        <w:rPr>
          <w:rFonts w:hint="eastAsia"/>
        </w:rPr>
        <w:t>platform_userLoginActiveTime_{userId}</w:t>
      </w:r>
    </w:p>
    <w:p w:rsidR="00494DD5" w:rsidRPr="00494DD5" w:rsidRDefault="00494DD5" w:rsidP="00494DD5">
      <w:pPr>
        <w:pStyle w:val="a5"/>
        <w:keepNext/>
        <w:keepLines/>
        <w:numPr>
          <w:ilvl w:val="0"/>
          <w:numId w:val="14"/>
        </w:numPr>
        <w:spacing w:before="40" w:line="240" w:lineRule="auto"/>
        <w:ind w:firstLineChars="0"/>
        <w:outlineLvl w:val="3"/>
        <w:rPr>
          <w:rFonts w:asciiTheme="majorHAnsi" w:hAnsiTheme="majorHAnsi" w:cstheme="majorBidi" w:hint="eastAsia"/>
          <w:b/>
          <w:bCs/>
          <w:vanish/>
          <w:sz w:val="24"/>
          <w:szCs w:val="28"/>
        </w:rPr>
      </w:pPr>
    </w:p>
    <w:p w:rsidR="00494DD5" w:rsidRPr="00494DD5" w:rsidRDefault="00494DD5" w:rsidP="00494DD5">
      <w:pPr>
        <w:pStyle w:val="a5"/>
        <w:keepNext/>
        <w:keepLines/>
        <w:numPr>
          <w:ilvl w:val="0"/>
          <w:numId w:val="14"/>
        </w:numPr>
        <w:spacing w:before="40" w:line="240" w:lineRule="auto"/>
        <w:ind w:firstLineChars="0"/>
        <w:outlineLvl w:val="3"/>
        <w:rPr>
          <w:rFonts w:asciiTheme="majorHAnsi" w:hAnsiTheme="majorHAnsi" w:cstheme="majorBidi" w:hint="eastAsia"/>
          <w:b/>
          <w:bCs/>
          <w:vanish/>
          <w:sz w:val="24"/>
          <w:szCs w:val="28"/>
        </w:rPr>
      </w:pPr>
    </w:p>
    <w:p w:rsidR="00494DD5" w:rsidRPr="00494DD5" w:rsidRDefault="00494DD5" w:rsidP="00494DD5">
      <w:pPr>
        <w:pStyle w:val="a5"/>
        <w:keepNext/>
        <w:keepLines/>
        <w:numPr>
          <w:ilvl w:val="1"/>
          <w:numId w:val="14"/>
        </w:numPr>
        <w:spacing w:before="40" w:line="240" w:lineRule="auto"/>
        <w:ind w:firstLineChars="0"/>
        <w:outlineLvl w:val="3"/>
        <w:rPr>
          <w:rFonts w:asciiTheme="majorHAnsi" w:hAnsiTheme="majorHAnsi" w:cstheme="majorBidi" w:hint="eastAsia"/>
          <w:b/>
          <w:bCs/>
          <w:vanish/>
          <w:sz w:val="24"/>
          <w:szCs w:val="28"/>
        </w:rPr>
      </w:pPr>
    </w:p>
    <w:p w:rsidR="00494DD5" w:rsidRPr="00494DD5" w:rsidRDefault="00494DD5" w:rsidP="00494DD5">
      <w:pPr>
        <w:pStyle w:val="a5"/>
        <w:keepNext/>
        <w:keepLines/>
        <w:numPr>
          <w:ilvl w:val="1"/>
          <w:numId w:val="14"/>
        </w:numPr>
        <w:spacing w:before="40" w:line="240" w:lineRule="auto"/>
        <w:ind w:firstLineChars="0"/>
        <w:outlineLvl w:val="3"/>
        <w:rPr>
          <w:rFonts w:asciiTheme="majorHAnsi" w:hAnsiTheme="majorHAnsi" w:cstheme="majorBidi" w:hint="eastAsia"/>
          <w:b/>
          <w:bCs/>
          <w:vanish/>
          <w:sz w:val="24"/>
          <w:szCs w:val="28"/>
        </w:rPr>
      </w:pPr>
    </w:p>
    <w:p w:rsidR="00494DD5" w:rsidRPr="00494DD5" w:rsidRDefault="00494DD5" w:rsidP="00494DD5">
      <w:pPr>
        <w:pStyle w:val="a5"/>
        <w:keepNext/>
        <w:keepLines/>
        <w:numPr>
          <w:ilvl w:val="2"/>
          <w:numId w:val="14"/>
        </w:numPr>
        <w:spacing w:before="40" w:line="240" w:lineRule="auto"/>
        <w:ind w:firstLineChars="0"/>
        <w:outlineLvl w:val="3"/>
        <w:rPr>
          <w:rFonts w:asciiTheme="majorHAnsi" w:hAnsiTheme="majorHAnsi" w:cstheme="majorBidi" w:hint="eastAsia"/>
          <w:b/>
          <w:bCs/>
          <w:vanish/>
          <w:sz w:val="24"/>
          <w:szCs w:val="28"/>
        </w:rPr>
      </w:pPr>
    </w:p>
    <w:p w:rsidR="00494DD5" w:rsidRPr="00494DD5" w:rsidRDefault="00494DD5" w:rsidP="00494DD5">
      <w:pPr>
        <w:pStyle w:val="a5"/>
        <w:keepNext/>
        <w:keepLines/>
        <w:numPr>
          <w:ilvl w:val="2"/>
          <w:numId w:val="14"/>
        </w:numPr>
        <w:spacing w:before="40" w:line="240" w:lineRule="auto"/>
        <w:ind w:firstLineChars="0"/>
        <w:outlineLvl w:val="3"/>
        <w:rPr>
          <w:rFonts w:asciiTheme="majorHAnsi" w:hAnsiTheme="majorHAnsi" w:cstheme="majorBidi" w:hint="eastAsia"/>
          <w:b/>
          <w:bCs/>
          <w:vanish/>
          <w:sz w:val="24"/>
          <w:szCs w:val="28"/>
        </w:rPr>
      </w:pPr>
    </w:p>
    <w:p w:rsidR="00494DD5" w:rsidRPr="00494DD5" w:rsidRDefault="00494DD5" w:rsidP="00494DD5">
      <w:pPr>
        <w:pStyle w:val="a5"/>
        <w:keepNext/>
        <w:keepLines/>
        <w:numPr>
          <w:ilvl w:val="2"/>
          <w:numId w:val="14"/>
        </w:numPr>
        <w:spacing w:before="40" w:line="240" w:lineRule="auto"/>
        <w:ind w:firstLineChars="0"/>
        <w:outlineLvl w:val="3"/>
        <w:rPr>
          <w:rFonts w:asciiTheme="majorHAnsi" w:hAnsiTheme="majorHAnsi" w:cstheme="majorBidi" w:hint="eastAsia"/>
          <w:b/>
          <w:bCs/>
          <w:vanish/>
          <w:sz w:val="24"/>
          <w:szCs w:val="28"/>
        </w:rPr>
      </w:pPr>
    </w:p>
    <w:p w:rsidR="00057D3B" w:rsidRDefault="00F54F00" w:rsidP="00494DD5">
      <w:pPr>
        <w:pStyle w:val="4"/>
        <w:numPr>
          <w:ilvl w:val="2"/>
          <w:numId w:val="14"/>
        </w:numPr>
      </w:pPr>
      <w:r>
        <w:rPr>
          <w:rFonts w:hint="eastAsia"/>
        </w:rPr>
        <w:t>单点登出</w:t>
      </w:r>
    </w:p>
    <w:p w:rsidR="000D169D" w:rsidRDefault="002738FE" w:rsidP="000D169D">
      <w:pPr>
        <w:ind w:firstLine="420"/>
      </w:pPr>
      <w:r>
        <w:rPr>
          <w:rFonts w:hint="eastAsia"/>
        </w:rPr>
        <w:t>单点登出时，只需要请求</w:t>
      </w:r>
      <w:r>
        <w:rPr>
          <w:rFonts w:hint="eastAsia"/>
        </w:rPr>
        <w:t>CAS Server</w:t>
      </w:r>
      <w:r>
        <w:rPr>
          <w:rFonts w:hint="eastAsia"/>
        </w:rPr>
        <w:t>的单点登出</w:t>
      </w:r>
      <w:r>
        <w:rPr>
          <w:rFonts w:hint="eastAsia"/>
        </w:rPr>
        <w:t>URL</w:t>
      </w:r>
      <w:r>
        <w:rPr>
          <w:rFonts w:hint="eastAsia"/>
        </w:rPr>
        <w:t>并传递回调</w:t>
      </w:r>
      <w:r>
        <w:rPr>
          <w:rFonts w:hint="eastAsia"/>
        </w:rPr>
        <w:t>URL</w:t>
      </w:r>
      <w:r>
        <w:rPr>
          <w:rFonts w:hint="eastAsia"/>
        </w:rPr>
        <w:t>就可以了。</w:t>
      </w:r>
      <w:r w:rsidR="00F52145">
        <w:rPr>
          <w:rFonts w:hint="eastAsia"/>
        </w:rPr>
        <w:t>如果单点登录服务器</w:t>
      </w:r>
      <w:r w:rsidR="0087626C">
        <w:rPr>
          <w:rFonts w:hint="eastAsia"/>
        </w:rPr>
        <w:t>有内外网的区别，则</w:t>
      </w:r>
      <w:r w:rsidR="00996B04">
        <w:rPr>
          <w:rFonts w:hint="eastAsia"/>
        </w:rPr>
        <w:t>需要根据用户内外网的</w:t>
      </w:r>
      <w:bookmarkStart w:id="0" w:name="_GoBack"/>
      <w:bookmarkEnd w:id="0"/>
      <w:r w:rsidR="00996B04">
        <w:rPr>
          <w:rFonts w:hint="eastAsia"/>
        </w:rPr>
        <w:t>实际情况获取</w:t>
      </w:r>
      <w:r w:rsidR="00996B04">
        <w:rPr>
          <w:rFonts w:hint="eastAsia"/>
        </w:rPr>
        <w:t>CAS</w:t>
      </w:r>
      <w:r w:rsidR="00996B04">
        <w:rPr>
          <w:rFonts w:hint="eastAsia"/>
        </w:rPr>
        <w:t>服务器名。</w:t>
      </w:r>
    </w:p>
    <w:p w:rsidR="002738FE" w:rsidRDefault="002738FE" w:rsidP="000D169D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格式：</w:t>
      </w:r>
    </w:p>
    <w:p w:rsidR="002738FE" w:rsidRPr="002738FE" w:rsidRDefault="002738FE" w:rsidP="000D169D">
      <w:pPr>
        <w:ind w:firstLine="420"/>
      </w:pPr>
      <w:r>
        <w:rPr>
          <w:rFonts w:hint="eastAsia"/>
        </w:rPr>
        <w:t>http://${CAS</w:t>
      </w:r>
      <w:r>
        <w:rPr>
          <w:rFonts w:hint="eastAsia"/>
        </w:rPr>
        <w:t>服务器名</w:t>
      </w:r>
      <w:r>
        <w:rPr>
          <w:rFonts w:hint="eastAsia"/>
        </w:rPr>
        <w:t>}:${CAS</w:t>
      </w:r>
      <w:r>
        <w:rPr>
          <w:rFonts w:hint="eastAsia"/>
        </w:rPr>
        <w:t>服务器端口号</w:t>
      </w:r>
      <w:r>
        <w:rPr>
          <w:rFonts w:hint="eastAsia"/>
        </w:rPr>
        <w:t>}/${CAS</w:t>
      </w:r>
      <w:r>
        <w:rPr>
          <w:rFonts w:hint="eastAsia"/>
        </w:rPr>
        <w:t>服务上下文</w:t>
      </w:r>
      <w:r>
        <w:rPr>
          <w:rFonts w:hint="eastAsia"/>
        </w:rPr>
        <w:t>}/logout?</w:t>
      </w:r>
      <w:r w:rsidR="00DD3C79">
        <w:rPr>
          <w:rFonts w:hint="eastAsia"/>
        </w:rPr>
        <w:t>service=${</w:t>
      </w:r>
      <w:r w:rsidR="00DD3C79">
        <w:rPr>
          <w:rFonts w:hint="eastAsia"/>
        </w:rPr>
        <w:t>回调</w:t>
      </w:r>
      <w:r w:rsidR="00DD3C79">
        <w:rPr>
          <w:rFonts w:hint="eastAsia"/>
        </w:rPr>
        <w:t>URL}</w:t>
      </w:r>
    </w:p>
    <w:p w:rsidR="00795BF9" w:rsidRDefault="00795BF9" w:rsidP="00795BF9">
      <w:pPr>
        <w:pStyle w:val="2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.NET</w:t>
      </w:r>
      <w:r>
        <w:rPr>
          <w:rFonts w:hint="eastAsia"/>
        </w:rPr>
        <w:t>集成</w:t>
      </w:r>
    </w:p>
    <w:p w:rsidR="00140AA6" w:rsidRDefault="007A7CC9" w:rsidP="00140AA6">
      <w:pPr>
        <w:pStyle w:val="3"/>
        <w:numPr>
          <w:ilvl w:val="1"/>
          <w:numId w:val="8"/>
        </w:numPr>
      </w:pPr>
      <w:r>
        <w:rPr>
          <w:rFonts w:hint="eastAsia"/>
        </w:rPr>
        <w:t>下载</w:t>
      </w:r>
      <w:r>
        <w:rPr>
          <w:rFonts w:hint="eastAsia"/>
        </w:rPr>
        <w:t xml:space="preserve"> .NET CAS client</w:t>
      </w:r>
    </w:p>
    <w:p w:rsidR="007A7CC9" w:rsidRPr="007A7CC9" w:rsidRDefault="007A7CC9" w:rsidP="007A7CC9">
      <w:pPr>
        <w:ind w:leftChars="172" w:left="361" w:firstLineChars="0" w:firstLine="0"/>
      </w:pPr>
      <w:r w:rsidRPr="007A7CC9">
        <w:rPr>
          <w:rFonts w:ascii="宋体" w:eastAsia="宋体" w:cs="宋体"/>
          <w:kern w:val="0"/>
          <w:sz w:val="18"/>
          <w:szCs w:val="18"/>
        </w:rPr>
        <w:t>https://wiki.jasig.org/display/CASC/.Net+Cas+Client    http://downloads.jasig.org/cas-clients/dotnet/dotnet-client-1.0.2-bin.zip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　</w:t>
      </w:r>
    </w:p>
    <w:p w:rsidR="00140AA6" w:rsidRDefault="00140AA6" w:rsidP="00140AA6">
      <w:pPr>
        <w:pStyle w:val="4"/>
        <w:numPr>
          <w:ilvl w:val="2"/>
          <w:numId w:val="8"/>
        </w:numPr>
      </w:pPr>
      <w:r>
        <w:rPr>
          <w:rFonts w:hint="eastAsia"/>
        </w:rPr>
        <w:t>普通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0D28ED" w:rsidRDefault="000D28ED" w:rsidP="000D28ED">
      <w:pPr>
        <w:pStyle w:val="a5"/>
        <w:ind w:left="425" w:firstLineChars="0" w:firstLine="0"/>
      </w:pPr>
      <w:r>
        <w:rPr>
          <w:rFonts w:hint="eastAsia"/>
        </w:rPr>
        <w:t>将</w:t>
      </w:r>
      <w:r w:rsidRPr="000D28ED">
        <w:t>DotNetCasClient</w:t>
      </w:r>
      <w:r>
        <w:rPr>
          <w:rFonts w:hint="eastAsia"/>
        </w:rPr>
        <w:t>.dll</w:t>
      </w:r>
      <w:r>
        <w:rPr>
          <w:rFonts w:hint="eastAsia"/>
        </w:rPr>
        <w:t>文件引用到应用的工程文件中：</w:t>
      </w:r>
    </w:p>
    <w:p w:rsidR="00140AA6" w:rsidRDefault="003A7261" w:rsidP="003A7261">
      <w:pPr>
        <w:ind w:firstLine="360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2760" w:dyaOrig="330">
          <v:shape id="_x0000_i1028" type="#_x0000_t75" style="width:138pt;height:16.5pt" o:ole="">
            <v:imagedata r:id="rId16" o:title=""/>
          </v:shape>
          <o:OLEObject Type="Embed" ProgID="Picture.PicObj.1" ShapeID="_x0000_i1028" DrawAspect="Content" ObjectID="_1519053219" r:id="rId17"/>
        </w:object>
      </w:r>
    </w:p>
    <w:p w:rsidR="00763E02" w:rsidRDefault="00763E02" w:rsidP="00763E02">
      <w:pPr>
        <w:pStyle w:val="3"/>
        <w:numPr>
          <w:ilvl w:val="1"/>
          <w:numId w:val="8"/>
        </w:numPr>
      </w:pPr>
      <w:r>
        <w:rPr>
          <w:rFonts w:hint="eastAsia"/>
        </w:rPr>
        <w:t>配置</w:t>
      </w:r>
    </w:p>
    <w:p w:rsidR="00763E02" w:rsidRDefault="00763E02" w:rsidP="00763E02">
      <w:pPr>
        <w:pStyle w:val="4"/>
        <w:numPr>
          <w:ilvl w:val="2"/>
          <w:numId w:val="8"/>
        </w:numPr>
      </w:pPr>
      <w:r>
        <w:rPr>
          <w:rFonts w:hint="eastAsia"/>
        </w:rPr>
        <w:t>web.</w:t>
      </w:r>
      <w:r w:rsidRPr="00763E02">
        <w:rPr>
          <w:rFonts w:hint="eastAsia"/>
          <w:color w:val="010101"/>
          <w:sz w:val="21"/>
          <w:szCs w:val="21"/>
          <w:shd w:val="clear" w:color="auto" w:fill="F5F8FD"/>
        </w:rPr>
        <w:t xml:space="preserve"> </w:t>
      </w:r>
      <w:r>
        <w:rPr>
          <w:rFonts w:hint="eastAsia"/>
          <w:color w:val="010101"/>
          <w:sz w:val="21"/>
          <w:szCs w:val="21"/>
          <w:shd w:val="clear" w:color="auto" w:fill="F5F8FD"/>
        </w:rPr>
        <w:t>config</w:t>
      </w:r>
      <w:r>
        <w:rPr>
          <w:rFonts w:hint="eastAsia"/>
        </w:rPr>
        <w:t>配置</w:t>
      </w:r>
    </w:p>
    <w:p w:rsidR="00763E02" w:rsidRDefault="00DA4FC7" w:rsidP="00DA4FC7">
      <w:pPr>
        <w:ind w:firstLine="420"/>
      </w:pPr>
      <w:r>
        <w:rPr>
          <w:noProof/>
        </w:rPr>
        <w:drawing>
          <wp:inline distT="0" distB="0" distL="0" distR="0">
            <wp:extent cx="5274310" cy="3571350"/>
            <wp:effectExtent l="0" t="0" r="2540" b="0"/>
            <wp:docPr id="6" name="图片 6" descr="D:\新建文件夹\QQ截图20151207110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新建文件夹\QQ截图2015120711004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2A9" w:rsidRDefault="006232A9" w:rsidP="006232A9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配置页面权限认证</w:t>
      </w:r>
    </w:p>
    <w:p w:rsidR="006232A9" w:rsidRPr="006232A9" w:rsidRDefault="00DA4FC7" w:rsidP="00DA4FC7">
      <w:pPr>
        <w:ind w:firstLine="420"/>
      </w:pPr>
      <w:r>
        <w:rPr>
          <w:noProof/>
        </w:rPr>
        <w:drawing>
          <wp:inline distT="0" distB="0" distL="0" distR="0">
            <wp:extent cx="5274310" cy="3310303"/>
            <wp:effectExtent l="0" t="0" r="2540" b="4445"/>
            <wp:docPr id="5" name="图片 5" descr="D:\新建文件夹\QQ截图20151207105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新建文件夹\QQ截图2015120710595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78" w:rsidRPr="00140AA6" w:rsidRDefault="002A7178" w:rsidP="002A7178">
      <w:pPr>
        <w:ind w:firstLine="360"/>
      </w:pPr>
      <w:r>
        <w:rPr>
          <w:rFonts w:ascii="宋体" w:eastAsia="宋体" w:cs="宋体" w:hint="eastAsia"/>
          <w:kern w:val="0"/>
          <w:sz w:val="18"/>
          <w:szCs w:val="18"/>
        </w:rPr>
        <w:t>1.</w:t>
      </w:r>
      <w:r w:rsidRPr="002A7178"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运行解决方案</w:t>
      </w:r>
      <w:r w:rsidRPr="002A7178">
        <w:rPr>
          <w:rFonts w:ascii="宋体" w:eastAsia="宋体" w:cs="宋体" w:hint="eastAsia"/>
          <w:kern w:val="0"/>
          <w:sz w:val="18"/>
          <w:szCs w:val="18"/>
        </w:rPr>
        <w:t>，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会看到未登陆的用户</w:t>
      </w:r>
      <w:r w:rsidRPr="002A7178">
        <w:rPr>
          <w:rFonts w:ascii="宋体" w:eastAsia="宋体" w:cs="宋体" w:hint="eastAsia"/>
          <w:kern w:val="0"/>
          <w:sz w:val="18"/>
          <w:szCs w:val="18"/>
        </w:rPr>
        <w:t>，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会自行跳转到</w:t>
      </w:r>
      <w:r w:rsidRPr="002A7178">
        <w:rPr>
          <w:rFonts w:ascii="宋体" w:eastAsia="宋体" w:cs="宋体"/>
          <w:kern w:val="0"/>
          <w:sz w:val="18"/>
          <w:szCs w:val="18"/>
        </w:rPr>
        <w:t>cas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登陆界面</w:t>
      </w:r>
    </w:p>
    <w:p w:rsidR="00C17BC4" w:rsidRPr="00F336B4" w:rsidRDefault="002A7178" w:rsidP="002A7178">
      <w:pPr>
        <w:ind w:firstLine="360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2.</w:t>
      </w:r>
      <w:r w:rsidRPr="002A7178">
        <w:rPr>
          <w:rFonts w:ascii="宋体" w:eastAsia="宋体" w:cs="宋体"/>
          <w:kern w:val="0"/>
          <w:sz w:val="18"/>
          <w:szCs w:val="18"/>
        </w:rPr>
        <w:t xml:space="preserve"> 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后台代码中可在</w:t>
      </w:r>
      <w:r w:rsidRPr="002A7178">
        <w:rPr>
          <w:rFonts w:ascii="宋体" w:eastAsia="宋体" w:cs="宋体"/>
          <w:kern w:val="0"/>
          <w:sz w:val="18"/>
          <w:szCs w:val="18"/>
        </w:rPr>
        <w:t>Authorize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中通过</w:t>
      </w:r>
      <w:r w:rsidRPr="002A7178">
        <w:rPr>
          <w:rFonts w:ascii="宋体" w:eastAsia="宋体" w:cs="宋体"/>
          <w:kern w:val="0"/>
          <w:sz w:val="18"/>
          <w:szCs w:val="18"/>
        </w:rPr>
        <w:t>httpContext.User.Identity.IsAuthenticated</w:t>
      </w:r>
      <w:r>
        <w:rPr>
          <w:rFonts w:ascii="宋体" w:eastAsia="宋体" w:cs="宋体" w:hint="eastAsia"/>
          <w:kern w:val="0"/>
          <w:sz w:val="18"/>
          <w:szCs w:val="18"/>
        </w:rPr>
        <w:t>验证是否登录成功,</w:t>
      </w:r>
      <w:r w:rsidRPr="002A7178">
        <w:rPr>
          <w:rFonts w:ascii="宋体" w:eastAsia="宋体" w:cs="宋体"/>
          <w:kern w:val="0"/>
          <w:sz w:val="18"/>
          <w:szCs w:val="18"/>
        </w:rPr>
        <w:t xml:space="preserve"> httpContext.User.Identity.Name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可获取</w:t>
      </w:r>
      <w:r w:rsidRPr="002A7178">
        <w:rPr>
          <w:rFonts w:ascii="宋体" w:eastAsia="宋体" w:cs="宋体" w:hint="eastAsia"/>
          <w:kern w:val="0"/>
          <w:sz w:val="18"/>
          <w:szCs w:val="18"/>
        </w:rPr>
        <w:t>CAS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服务端返回的用户信息。</w:t>
      </w:r>
    </w:p>
    <w:p w:rsidR="00F336B4" w:rsidRDefault="00F336B4" w:rsidP="00F336B4">
      <w:pPr>
        <w:ind w:firstLineChars="111"/>
        <w:rPr>
          <w:rFonts w:ascii="宋体" w:eastAsia="宋体" w:cs="宋体"/>
          <w:kern w:val="0"/>
          <w:sz w:val="18"/>
          <w:szCs w:val="18"/>
        </w:rPr>
      </w:pPr>
    </w:p>
    <w:p w:rsidR="00F336B4" w:rsidRDefault="00F336B4" w:rsidP="00F336B4">
      <w:pPr>
        <w:pStyle w:val="4"/>
        <w:numPr>
          <w:ilvl w:val="2"/>
          <w:numId w:val="8"/>
        </w:numPr>
      </w:pPr>
      <w:r>
        <w:rPr>
          <w:rFonts w:hint="eastAsia"/>
        </w:rPr>
        <w:t>单点登出</w:t>
      </w:r>
    </w:p>
    <w:p w:rsidR="00F336B4" w:rsidRDefault="00F336B4" w:rsidP="00F336B4">
      <w:pPr>
        <w:ind w:firstLine="420"/>
      </w:pPr>
      <w:r>
        <w:rPr>
          <w:rFonts w:hint="eastAsia"/>
        </w:rPr>
        <w:t>单点登出时，只需要请求</w:t>
      </w:r>
      <w:r>
        <w:rPr>
          <w:rFonts w:hint="eastAsia"/>
        </w:rPr>
        <w:t>CAS Server</w:t>
      </w:r>
      <w:r>
        <w:rPr>
          <w:rFonts w:hint="eastAsia"/>
        </w:rPr>
        <w:t>的单点登出</w:t>
      </w:r>
      <w:r>
        <w:rPr>
          <w:rFonts w:hint="eastAsia"/>
        </w:rPr>
        <w:t>URL</w:t>
      </w:r>
      <w:r>
        <w:rPr>
          <w:rFonts w:hint="eastAsia"/>
        </w:rPr>
        <w:t>并传递回调</w:t>
      </w:r>
      <w:r>
        <w:rPr>
          <w:rFonts w:hint="eastAsia"/>
        </w:rPr>
        <w:t>URL</w:t>
      </w:r>
      <w:r>
        <w:rPr>
          <w:rFonts w:hint="eastAsia"/>
        </w:rPr>
        <w:t>就可以了。</w:t>
      </w:r>
    </w:p>
    <w:p w:rsidR="00F336B4" w:rsidRDefault="00F336B4" w:rsidP="00F336B4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格式：</w:t>
      </w:r>
    </w:p>
    <w:p w:rsidR="00F336B4" w:rsidRPr="002738FE" w:rsidRDefault="00F336B4" w:rsidP="00F336B4">
      <w:pPr>
        <w:ind w:firstLine="420"/>
      </w:pPr>
      <w:r>
        <w:rPr>
          <w:rFonts w:hint="eastAsia"/>
        </w:rPr>
        <w:t>http://${CAS</w:t>
      </w:r>
      <w:r>
        <w:rPr>
          <w:rFonts w:hint="eastAsia"/>
        </w:rPr>
        <w:t>服务器名</w:t>
      </w:r>
      <w:r>
        <w:rPr>
          <w:rFonts w:hint="eastAsia"/>
        </w:rPr>
        <w:t>}:${CAS</w:t>
      </w:r>
      <w:r>
        <w:rPr>
          <w:rFonts w:hint="eastAsia"/>
        </w:rPr>
        <w:t>服务器端口号</w:t>
      </w:r>
      <w:r>
        <w:rPr>
          <w:rFonts w:hint="eastAsia"/>
        </w:rPr>
        <w:t>}/${CAS</w:t>
      </w:r>
      <w:r>
        <w:rPr>
          <w:rFonts w:hint="eastAsia"/>
        </w:rPr>
        <w:t>服务上下文</w:t>
      </w:r>
      <w:r>
        <w:rPr>
          <w:rFonts w:hint="eastAsia"/>
        </w:rPr>
        <w:t>}/logout?service=${</w:t>
      </w:r>
      <w:r>
        <w:rPr>
          <w:rFonts w:hint="eastAsia"/>
        </w:rPr>
        <w:t>回调</w:t>
      </w:r>
      <w:r>
        <w:rPr>
          <w:rFonts w:hint="eastAsia"/>
        </w:rPr>
        <w:t>URL}</w:t>
      </w:r>
    </w:p>
    <w:p w:rsidR="00F336B4" w:rsidRPr="00F336B4" w:rsidRDefault="00F336B4" w:rsidP="00F336B4">
      <w:pPr>
        <w:ind w:firstLineChars="111"/>
        <w:rPr>
          <w:rFonts w:ascii="宋体" w:eastAsia="宋体" w:cs="宋体"/>
          <w:kern w:val="0"/>
          <w:sz w:val="18"/>
          <w:szCs w:val="18"/>
        </w:rPr>
      </w:pPr>
    </w:p>
    <w:p w:rsidR="00C17BC4" w:rsidRPr="00C17BC4" w:rsidRDefault="00C17BC4" w:rsidP="00537EC6">
      <w:pPr>
        <w:pStyle w:val="a5"/>
        <w:keepNext/>
        <w:keepLines/>
        <w:numPr>
          <w:ilvl w:val="1"/>
          <w:numId w:val="2"/>
        </w:numPr>
        <w:spacing w:before="120" w:after="40" w:line="240" w:lineRule="auto"/>
        <w:ind w:firstLineChars="0"/>
        <w:outlineLvl w:val="2"/>
        <w:rPr>
          <w:b/>
          <w:bCs/>
          <w:vanish/>
          <w:sz w:val="24"/>
          <w:szCs w:val="32"/>
        </w:rPr>
      </w:pPr>
    </w:p>
    <w:p w:rsidR="00C17BC4" w:rsidRPr="00C17BC4" w:rsidRDefault="00C17BC4" w:rsidP="00537EC6">
      <w:pPr>
        <w:pStyle w:val="a5"/>
        <w:keepNext/>
        <w:keepLines/>
        <w:numPr>
          <w:ilvl w:val="1"/>
          <w:numId w:val="2"/>
        </w:numPr>
        <w:spacing w:before="120" w:after="40" w:line="240" w:lineRule="auto"/>
        <w:ind w:firstLineChars="0"/>
        <w:outlineLvl w:val="2"/>
        <w:rPr>
          <w:b/>
          <w:bCs/>
          <w:vanish/>
          <w:sz w:val="24"/>
          <w:szCs w:val="32"/>
        </w:rPr>
      </w:pPr>
    </w:p>
    <w:sectPr w:rsidR="00C17BC4" w:rsidRPr="00C17BC4" w:rsidSect="0024260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1020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EDE" w:rsidRDefault="005F4EDE" w:rsidP="00AA193C">
      <w:pPr>
        <w:spacing w:line="240" w:lineRule="auto"/>
        <w:ind w:firstLine="420"/>
      </w:pPr>
      <w:r>
        <w:separator/>
      </w:r>
    </w:p>
  </w:endnote>
  <w:endnote w:type="continuationSeparator" w:id="0">
    <w:p w:rsidR="005F4EDE" w:rsidRDefault="005F4EDE" w:rsidP="00AA193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43" w:rsidRDefault="00E90B43" w:rsidP="00E90B4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605" w:rsidRDefault="00A06F8B" w:rsidP="00AA193C">
    <w:pPr>
      <w:pStyle w:val="a4"/>
      <w:pBdr>
        <w:top w:val="single" w:sz="6" w:space="1" w:color="auto"/>
      </w:pBdr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6B04" w:rsidRPr="00996B04">
      <w:rPr>
        <w:noProof/>
        <w:lang w:val="zh-CN"/>
      </w:rPr>
      <w:t>5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43" w:rsidRDefault="00E90B43" w:rsidP="00E90B4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EDE" w:rsidRDefault="005F4EDE" w:rsidP="00AA193C">
      <w:pPr>
        <w:spacing w:line="240" w:lineRule="auto"/>
        <w:ind w:firstLine="420"/>
      </w:pPr>
      <w:r>
        <w:separator/>
      </w:r>
    </w:p>
  </w:footnote>
  <w:footnote w:type="continuationSeparator" w:id="0">
    <w:p w:rsidR="005F4EDE" w:rsidRDefault="005F4EDE" w:rsidP="00AA193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43" w:rsidRDefault="00E90B43" w:rsidP="00E90B4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605" w:rsidRDefault="00A06F8B" w:rsidP="00AA193C">
    <w:pPr>
      <w:pStyle w:val="a3"/>
      <w:pBdr>
        <w:bottom w:val="double" w:sz="4" w:space="1" w:color="auto"/>
      </w:pBdr>
      <w:ind w:firstLine="360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996B04">
      <w:rPr>
        <w:rFonts w:hint="eastAsia"/>
        <w:noProof/>
      </w:rPr>
      <w:t>CAS</w:t>
    </w:r>
    <w:r w:rsidR="00996B04">
      <w:rPr>
        <w:rFonts w:hint="eastAsia"/>
        <w:noProof/>
      </w:rPr>
      <w:t>单点登录系统集成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43" w:rsidRDefault="00E90B43" w:rsidP="00E90B4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8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3478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DD04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2763C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0071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E5A69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F686E10"/>
    <w:multiLevelType w:val="multilevel"/>
    <w:tmpl w:val="82B85A9A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2F22F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6D36F26"/>
    <w:multiLevelType w:val="hybridMultilevel"/>
    <w:tmpl w:val="BCC68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4F58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5A219E0"/>
    <w:multiLevelType w:val="multilevel"/>
    <w:tmpl w:val="77E4C6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4E670660"/>
    <w:multiLevelType w:val="hybridMultilevel"/>
    <w:tmpl w:val="8506C6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72162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68424D3"/>
    <w:multiLevelType w:val="multilevel"/>
    <w:tmpl w:val="DACED4F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6BF79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1B747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2"/>
  </w:num>
  <w:num w:numId="5">
    <w:abstractNumId w:val="0"/>
  </w:num>
  <w:num w:numId="6">
    <w:abstractNumId w:val="15"/>
  </w:num>
  <w:num w:numId="7">
    <w:abstractNumId w:val="12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  <w:num w:numId="12">
    <w:abstractNumId w:val="11"/>
  </w:num>
  <w:num w:numId="13">
    <w:abstractNumId w:val="1"/>
  </w:num>
  <w:num w:numId="14">
    <w:abstractNumId w:val="9"/>
  </w:num>
  <w:num w:numId="15">
    <w:abstractNumId w:val="14"/>
  </w:num>
  <w:num w:numId="1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C56"/>
    <w:rsid w:val="000003C0"/>
    <w:rsid w:val="00000767"/>
    <w:rsid w:val="0000542E"/>
    <w:rsid w:val="00005FDF"/>
    <w:rsid w:val="00006242"/>
    <w:rsid w:val="0000655F"/>
    <w:rsid w:val="00006FEA"/>
    <w:rsid w:val="000104AD"/>
    <w:rsid w:val="000121F5"/>
    <w:rsid w:val="00015509"/>
    <w:rsid w:val="00015DFA"/>
    <w:rsid w:val="000219D0"/>
    <w:rsid w:val="00024497"/>
    <w:rsid w:val="00025E5C"/>
    <w:rsid w:val="000321FA"/>
    <w:rsid w:val="0003249D"/>
    <w:rsid w:val="00033FC1"/>
    <w:rsid w:val="00034252"/>
    <w:rsid w:val="00035218"/>
    <w:rsid w:val="00042C34"/>
    <w:rsid w:val="00047027"/>
    <w:rsid w:val="00047859"/>
    <w:rsid w:val="00051970"/>
    <w:rsid w:val="000533A3"/>
    <w:rsid w:val="000558A5"/>
    <w:rsid w:val="00057456"/>
    <w:rsid w:val="00057D3B"/>
    <w:rsid w:val="00060BE6"/>
    <w:rsid w:val="00064743"/>
    <w:rsid w:val="000657E7"/>
    <w:rsid w:val="00070291"/>
    <w:rsid w:val="00070294"/>
    <w:rsid w:val="00070C06"/>
    <w:rsid w:val="000717F5"/>
    <w:rsid w:val="00074220"/>
    <w:rsid w:val="0007492A"/>
    <w:rsid w:val="000806A2"/>
    <w:rsid w:val="00081CC7"/>
    <w:rsid w:val="000839D5"/>
    <w:rsid w:val="000847DD"/>
    <w:rsid w:val="00085371"/>
    <w:rsid w:val="000861C7"/>
    <w:rsid w:val="0008621B"/>
    <w:rsid w:val="0008674F"/>
    <w:rsid w:val="00090782"/>
    <w:rsid w:val="00093C75"/>
    <w:rsid w:val="000961C2"/>
    <w:rsid w:val="000974A0"/>
    <w:rsid w:val="000A2F81"/>
    <w:rsid w:val="000A3006"/>
    <w:rsid w:val="000A483B"/>
    <w:rsid w:val="000A546C"/>
    <w:rsid w:val="000B30AD"/>
    <w:rsid w:val="000B71B3"/>
    <w:rsid w:val="000C1B16"/>
    <w:rsid w:val="000C36B6"/>
    <w:rsid w:val="000C4AAA"/>
    <w:rsid w:val="000C4CD9"/>
    <w:rsid w:val="000C5AD5"/>
    <w:rsid w:val="000D0898"/>
    <w:rsid w:val="000D169D"/>
    <w:rsid w:val="000D28ED"/>
    <w:rsid w:val="000D669B"/>
    <w:rsid w:val="000E0846"/>
    <w:rsid w:val="000E35C9"/>
    <w:rsid w:val="000E3873"/>
    <w:rsid w:val="000E49D3"/>
    <w:rsid w:val="000E5ABF"/>
    <w:rsid w:val="000E66E3"/>
    <w:rsid w:val="000F1C65"/>
    <w:rsid w:val="000F21B8"/>
    <w:rsid w:val="000F7E75"/>
    <w:rsid w:val="00103B9F"/>
    <w:rsid w:val="001109B6"/>
    <w:rsid w:val="00111580"/>
    <w:rsid w:val="00111A90"/>
    <w:rsid w:val="00112752"/>
    <w:rsid w:val="00112BAD"/>
    <w:rsid w:val="00117546"/>
    <w:rsid w:val="00124701"/>
    <w:rsid w:val="00131273"/>
    <w:rsid w:val="00134622"/>
    <w:rsid w:val="00135520"/>
    <w:rsid w:val="00135BC9"/>
    <w:rsid w:val="00137055"/>
    <w:rsid w:val="00140AA6"/>
    <w:rsid w:val="00143A63"/>
    <w:rsid w:val="0015019F"/>
    <w:rsid w:val="00151D1D"/>
    <w:rsid w:val="00151D3E"/>
    <w:rsid w:val="00154CB2"/>
    <w:rsid w:val="001551D7"/>
    <w:rsid w:val="00156B9A"/>
    <w:rsid w:val="001573F3"/>
    <w:rsid w:val="001618E1"/>
    <w:rsid w:val="00164722"/>
    <w:rsid w:val="00164987"/>
    <w:rsid w:val="001671F0"/>
    <w:rsid w:val="00167EC9"/>
    <w:rsid w:val="0017208C"/>
    <w:rsid w:val="00173C39"/>
    <w:rsid w:val="001745F3"/>
    <w:rsid w:val="001801B3"/>
    <w:rsid w:val="001907E1"/>
    <w:rsid w:val="001920A9"/>
    <w:rsid w:val="0019256A"/>
    <w:rsid w:val="00192883"/>
    <w:rsid w:val="001935E6"/>
    <w:rsid w:val="001A1BFF"/>
    <w:rsid w:val="001A2A4B"/>
    <w:rsid w:val="001A308E"/>
    <w:rsid w:val="001B3551"/>
    <w:rsid w:val="001B3720"/>
    <w:rsid w:val="001B4713"/>
    <w:rsid w:val="001B658F"/>
    <w:rsid w:val="001C025F"/>
    <w:rsid w:val="001C3D3D"/>
    <w:rsid w:val="001C468E"/>
    <w:rsid w:val="001C4B15"/>
    <w:rsid w:val="001C5DA2"/>
    <w:rsid w:val="001C67CB"/>
    <w:rsid w:val="001C70B4"/>
    <w:rsid w:val="001D0609"/>
    <w:rsid w:val="001D145E"/>
    <w:rsid w:val="001D2206"/>
    <w:rsid w:val="001D3B4D"/>
    <w:rsid w:val="001D3F3A"/>
    <w:rsid w:val="001D7283"/>
    <w:rsid w:val="001E098B"/>
    <w:rsid w:val="001E1EE2"/>
    <w:rsid w:val="001E2D42"/>
    <w:rsid w:val="001E79E6"/>
    <w:rsid w:val="001F0466"/>
    <w:rsid w:val="001F13C4"/>
    <w:rsid w:val="001F18E0"/>
    <w:rsid w:val="001F48A0"/>
    <w:rsid w:val="001F4CF3"/>
    <w:rsid w:val="00204482"/>
    <w:rsid w:val="002061ED"/>
    <w:rsid w:val="00210299"/>
    <w:rsid w:val="00210D2B"/>
    <w:rsid w:val="002123A5"/>
    <w:rsid w:val="0021242E"/>
    <w:rsid w:val="00212599"/>
    <w:rsid w:val="00212BDF"/>
    <w:rsid w:val="00213CED"/>
    <w:rsid w:val="00215F4A"/>
    <w:rsid w:val="002272A2"/>
    <w:rsid w:val="00227FA4"/>
    <w:rsid w:val="00233168"/>
    <w:rsid w:val="00233797"/>
    <w:rsid w:val="0023389D"/>
    <w:rsid w:val="00235425"/>
    <w:rsid w:val="00235A49"/>
    <w:rsid w:val="00236FCE"/>
    <w:rsid w:val="00237463"/>
    <w:rsid w:val="00242605"/>
    <w:rsid w:val="00242BD4"/>
    <w:rsid w:val="00246616"/>
    <w:rsid w:val="00247680"/>
    <w:rsid w:val="00247841"/>
    <w:rsid w:val="00250846"/>
    <w:rsid w:val="00251BE1"/>
    <w:rsid w:val="00251CEB"/>
    <w:rsid w:val="002549B0"/>
    <w:rsid w:val="00255531"/>
    <w:rsid w:val="0025740C"/>
    <w:rsid w:val="0026649F"/>
    <w:rsid w:val="00267BC4"/>
    <w:rsid w:val="002738FE"/>
    <w:rsid w:val="00273EDB"/>
    <w:rsid w:val="0027655D"/>
    <w:rsid w:val="00277A9F"/>
    <w:rsid w:val="00280A63"/>
    <w:rsid w:val="002839E5"/>
    <w:rsid w:val="00286E96"/>
    <w:rsid w:val="00287C74"/>
    <w:rsid w:val="00290657"/>
    <w:rsid w:val="00290AAB"/>
    <w:rsid w:val="00294B2C"/>
    <w:rsid w:val="002967FA"/>
    <w:rsid w:val="002A04EF"/>
    <w:rsid w:val="002A2AA4"/>
    <w:rsid w:val="002A49D4"/>
    <w:rsid w:val="002A5FF0"/>
    <w:rsid w:val="002A6DB5"/>
    <w:rsid w:val="002A7178"/>
    <w:rsid w:val="002B2D65"/>
    <w:rsid w:val="002B41D4"/>
    <w:rsid w:val="002B48DD"/>
    <w:rsid w:val="002B6AF8"/>
    <w:rsid w:val="002C3680"/>
    <w:rsid w:val="002C788C"/>
    <w:rsid w:val="002D0233"/>
    <w:rsid w:val="002D0266"/>
    <w:rsid w:val="002D058F"/>
    <w:rsid w:val="002D43F2"/>
    <w:rsid w:val="002D5320"/>
    <w:rsid w:val="002D6F53"/>
    <w:rsid w:val="002E5AC0"/>
    <w:rsid w:val="002F14DC"/>
    <w:rsid w:val="002F349B"/>
    <w:rsid w:val="002F45E7"/>
    <w:rsid w:val="002F4CB0"/>
    <w:rsid w:val="002F4F2C"/>
    <w:rsid w:val="002F7F78"/>
    <w:rsid w:val="00300184"/>
    <w:rsid w:val="0030095B"/>
    <w:rsid w:val="00301220"/>
    <w:rsid w:val="00310A78"/>
    <w:rsid w:val="00314E96"/>
    <w:rsid w:val="00321EAB"/>
    <w:rsid w:val="00322800"/>
    <w:rsid w:val="00323FC8"/>
    <w:rsid w:val="00324011"/>
    <w:rsid w:val="00324374"/>
    <w:rsid w:val="0032454D"/>
    <w:rsid w:val="003252F2"/>
    <w:rsid w:val="0033171D"/>
    <w:rsid w:val="00332E22"/>
    <w:rsid w:val="00334526"/>
    <w:rsid w:val="00336C39"/>
    <w:rsid w:val="00336D98"/>
    <w:rsid w:val="00337009"/>
    <w:rsid w:val="003430E1"/>
    <w:rsid w:val="00343ED3"/>
    <w:rsid w:val="00350CB9"/>
    <w:rsid w:val="00354653"/>
    <w:rsid w:val="0035467C"/>
    <w:rsid w:val="00355961"/>
    <w:rsid w:val="00357BF6"/>
    <w:rsid w:val="003613B5"/>
    <w:rsid w:val="00361DFF"/>
    <w:rsid w:val="00364A00"/>
    <w:rsid w:val="00372310"/>
    <w:rsid w:val="00372995"/>
    <w:rsid w:val="00373443"/>
    <w:rsid w:val="003736CB"/>
    <w:rsid w:val="0037620C"/>
    <w:rsid w:val="0038165C"/>
    <w:rsid w:val="0038409F"/>
    <w:rsid w:val="00385937"/>
    <w:rsid w:val="00391A3E"/>
    <w:rsid w:val="003926D1"/>
    <w:rsid w:val="003A3776"/>
    <w:rsid w:val="003A5C16"/>
    <w:rsid w:val="003A7261"/>
    <w:rsid w:val="003B04A0"/>
    <w:rsid w:val="003B31F0"/>
    <w:rsid w:val="003C06DC"/>
    <w:rsid w:val="003C1591"/>
    <w:rsid w:val="003C29F5"/>
    <w:rsid w:val="003D28D0"/>
    <w:rsid w:val="003D6BF0"/>
    <w:rsid w:val="003E4723"/>
    <w:rsid w:val="003F1DE1"/>
    <w:rsid w:val="003F2316"/>
    <w:rsid w:val="003F48A8"/>
    <w:rsid w:val="003F57CE"/>
    <w:rsid w:val="00404FB4"/>
    <w:rsid w:val="00405A8D"/>
    <w:rsid w:val="00407EE0"/>
    <w:rsid w:val="00413031"/>
    <w:rsid w:val="00413218"/>
    <w:rsid w:val="00413F8C"/>
    <w:rsid w:val="00415363"/>
    <w:rsid w:val="00416A17"/>
    <w:rsid w:val="00417202"/>
    <w:rsid w:val="004176E8"/>
    <w:rsid w:val="00421774"/>
    <w:rsid w:val="004234F0"/>
    <w:rsid w:val="00426EF2"/>
    <w:rsid w:val="004276C6"/>
    <w:rsid w:val="00430CD5"/>
    <w:rsid w:val="004311B0"/>
    <w:rsid w:val="00432511"/>
    <w:rsid w:val="00432986"/>
    <w:rsid w:val="004331B7"/>
    <w:rsid w:val="00434FE9"/>
    <w:rsid w:val="00440C3E"/>
    <w:rsid w:val="00440CFC"/>
    <w:rsid w:val="004425B8"/>
    <w:rsid w:val="0044269F"/>
    <w:rsid w:val="0044355F"/>
    <w:rsid w:val="00444961"/>
    <w:rsid w:val="00444E19"/>
    <w:rsid w:val="00445597"/>
    <w:rsid w:val="00451E3B"/>
    <w:rsid w:val="00452D36"/>
    <w:rsid w:val="004551B6"/>
    <w:rsid w:val="004552F5"/>
    <w:rsid w:val="00457305"/>
    <w:rsid w:val="0045734D"/>
    <w:rsid w:val="00460F67"/>
    <w:rsid w:val="00461BDB"/>
    <w:rsid w:val="00464FD3"/>
    <w:rsid w:val="00465777"/>
    <w:rsid w:val="0046608B"/>
    <w:rsid w:val="0046674E"/>
    <w:rsid w:val="00467388"/>
    <w:rsid w:val="00473494"/>
    <w:rsid w:val="00473685"/>
    <w:rsid w:val="00476D08"/>
    <w:rsid w:val="00477792"/>
    <w:rsid w:val="00480054"/>
    <w:rsid w:val="004839D5"/>
    <w:rsid w:val="004925C4"/>
    <w:rsid w:val="004936CA"/>
    <w:rsid w:val="004937AD"/>
    <w:rsid w:val="00494DD5"/>
    <w:rsid w:val="00495C87"/>
    <w:rsid w:val="00495CC0"/>
    <w:rsid w:val="00496000"/>
    <w:rsid w:val="00497F19"/>
    <w:rsid w:val="004A1FB0"/>
    <w:rsid w:val="004A582F"/>
    <w:rsid w:val="004A6177"/>
    <w:rsid w:val="004A6E79"/>
    <w:rsid w:val="004B0D99"/>
    <w:rsid w:val="004B425E"/>
    <w:rsid w:val="004B4A9F"/>
    <w:rsid w:val="004B56DA"/>
    <w:rsid w:val="004B7D2B"/>
    <w:rsid w:val="004C329C"/>
    <w:rsid w:val="004D2037"/>
    <w:rsid w:val="004D315B"/>
    <w:rsid w:val="004D3330"/>
    <w:rsid w:val="004D4438"/>
    <w:rsid w:val="004D5E70"/>
    <w:rsid w:val="004D69F4"/>
    <w:rsid w:val="004D7FE2"/>
    <w:rsid w:val="004E18D1"/>
    <w:rsid w:val="004E3D6C"/>
    <w:rsid w:val="004E5266"/>
    <w:rsid w:val="004E65C0"/>
    <w:rsid w:val="004E6A01"/>
    <w:rsid w:val="004E6A04"/>
    <w:rsid w:val="004E717B"/>
    <w:rsid w:val="004F0284"/>
    <w:rsid w:val="004F2F1B"/>
    <w:rsid w:val="004F30D6"/>
    <w:rsid w:val="004F3A9A"/>
    <w:rsid w:val="004F5608"/>
    <w:rsid w:val="005012CE"/>
    <w:rsid w:val="00503035"/>
    <w:rsid w:val="00504011"/>
    <w:rsid w:val="00506102"/>
    <w:rsid w:val="005102C3"/>
    <w:rsid w:val="0051041E"/>
    <w:rsid w:val="005105BF"/>
    <w:rsid w:val="005159FB"/>
    <w:rsid w:val="005171C0"/>
    <w:rsid w:val="00524312"/>
    <w:rsid w:val="00526975"/>
    <w:rsid w:val="00527896"/>
    <w:rsid w:val="005279E7"/>
    <w:rsid w:val="00527C4D"/>
    <w:rsid w:val="005336D1"/>
    <w:rsid w:val="00536DFF"/>
    <w:rsid w:val="00537EC6"/>
    <w:rsid w:val="005404ED"/>
    <w:rsid w:val="00545B4C"/>
    <w:rsid w:val="00546D07"/>
    <w:rsid w:val="00551FB0"/>
    <w:rsid w:val="00552090"/>
    <w:rsid w:val="00552E41"/>
    <w:rsid w:val="0055326C"/>
    <w:rsid w:val="00553FEC"/>
    <w:rsid w:val="005544CA"/>
    <w:rsid w:val="00554E07"/>
    <w:rsid w:val="00561BFA"/>
    <w:rsid w:val="00562D81"/>
    <w:rsid w:val="00563015"/>
    <w:rsid w:val="005632FF"/>
    <w:rsid w:val="00567758"/>
    <w:rsid w:val="005710E8"/>
    <w:rsid w:val="0057289E"/>
    <w:rsid w:val="00575EE4"/>
    <w:rsid w:val="00582261"/>
    <w:rsid w:val="005838C0"/>
    <w:rsid w:val="00594D17"/>
    <w:rsid w:val="005951F0"/>
    <w:rsid w:val="005961C9"/>
    <w:rsid w:val="00597080"/>
    <w:rsid w:val="005A73E3"/>
    <w:rsid w:val="005A7715"/>
    <w:rsid w:val="005B0EFA"/>
    <w:rsid w:val="005B246D"/>
    <w:rsid w:val="005B24EF"/>
    <w:rsid w:val="005B4B0C"/>
    <w:rsid w:val="005B5047"/>
    <w:rsid w:val="005B52F2"/>
    <w:rsid w:val="005B58D4"/>
    <w:rsid w:val="005B7A9A"/>
    <w:rsid w:val="005C0967"/>
    <w:rsid w:val="005C471D"/>
    <w:rsid w:val="005C4E22"/>
    <w:rsid w:val="005C6575"/>
    <w:rsid w:val="005D2A7C"/>
    <w:rsid w:val="005D3825"/>
    <w:rsid w:val="005D4066"/>
    <w:rsid w:val="005D64C9"/>
    <w:rsid w:val="005D7E0D"/>
    <w:rsid w:val="005E041A"/>
    <w:rsid w:val="005E1D2E"/>
    <w:rsid w:val="005F2894"/>
    <w:rsid w:val="005F32BF"/>
    <w:rsid w:val="005F4396"/>
    <w:rsid w:val="005F4EDE"/>
    <w:rsid w:val="005F6072"/>
    <w:rsid w:val="005F6914"/>
    <w:rsid w:val="005F7DAF"/>
    <w:rsid w:val="00602041"/>
    <w:rsid w:val="00602EB4"/>
    <w:rsid w:val="006117EC"/>
    <w:rsid w:val="00612E3D"/>
    <w:rsid w:val="00613205"/>
    <w:rsid w:val="00622F43"/>
    <w:rsid w:val="006232A9"/>
    <w:rsid w:val="006232FF"/>
    <w:rsid w:val="006336A7"/>
    <w:rsid w:val="00634C77"/>
    <w:rsid w:val="00635138"/>
    <w:rsid w:val="00635800"/>
    <w:rsid w:val="006449B4"/>
    <w:rsid w:val="006479BD"/>
    <w:rsid w:val="006518C6"/>
    <w:rsid w:val="0065356A"/>
    <w:rsid w:val="0065440B"/>
    <w:rsid w:val="00655A49"/>
    <w:rsid w:val="00655C44"/>
    <w:rsid w:val="00656023"/>
    <w:rsid w:val="0065679F"/>
    <w:rsid w:val="006640E2"/>
    <w:rsid w:val="0066559D"/>
    <w:rsid w:val="0066673F"/>
    <w:rsid w:val="00670644"/>
    <w:rsid w:val="00671BCA"/>
    <w:rsid w:val="00671F1C"/>
    <w:rsid w:val="006721FC"/>
    <w:rsid w:val="00672F24"/>
    <w:rsid w:val="00676DA1"/>
    <w:rsid w:val="00676DF3"/>
    <w:rsid w:val="00677999"/>
    <w:rsid w:val="006806D8"/>
    <w:rsid w:val="006809EB"/>
    <w:rsid w:val="006844E2"/>
    <w:rsid w:val="00691504"/>
    <w:rsid w:val="00692570"/>
    <w:rsid w:val="00695B32"/>
    <w:rsid w:val="006A126A"/>
    <w:rsid w:val="006A31DD"/>
    <w:rsid w:val="006A5722"/>
    <w:rsid w:val="006A6574"/>
    <w:rsid w:val="006B0C44"/>
    <w:rsid w:val="006B117E"/>
    <w:rsid w:val="006B1700"/>
    <w:rsid w:val="006B2D6C"/>
    <w:rsid w:val="006B41CF"/>
    <w:rsid w:val="006C29E6"/>
    <w:rsid w:val="006C3473"/>
    <w:rsid w:val="006C42C0"/>
    <w:rsid w:val="006C54F6"/>
    <w:rsid w:val="006D0787"/>
    <w:rsid w:val="006D2368"/>
    <w:rsid w:val="006D58F8"/>
    <w:rsid w:val="006D5AED"/>
    <w:rsid w:val="006E0A50"/>
    <w:rsid w:val="006E4F84"/>
    <w:rsid w:val="006E50CE"/>
    <w:rsid w:val="006E5B94"/>
    <w:rsid w:val="006E7F10"/>
    <w:rsid w:val="006F1004"/>
    <w:rsid w:val="006F2D01"/>
    <w:rsid w:val="006F33AA"/>
    <w:rsid w:val="00701827"/>
    <w:rsid w:val="00707D90"/>
    <w:rsid w:val="007107A3"/>
    <w:rsid w:val="007120E2"/>
    <w:rsid w:val="00713A7D"/>
    <w:rsid w:val="00714AF7"/>
    <w:rsid w:val="007168D0"/>
    <w:rsid w:val="00721A61"/>
    <w:rsid w:val="00725471"/>
    <w:rsid w:val="00732D90"/>
    <w:rsid w:val="00733DC4"/>
    <w:rsid w:val="00734EF1"/>
    <w:rsid w:val="00736532"/>
    <w:rsid w:val="00763C72"/>
    <w:rsid w:val="00763E02"/>
    <w:rsid w:val="00765E7E"/>
    <w:rsid w:val="00766F27"/>
    <w:rsid w:val="00771A96"/>
    <w:rsid w:val="007740D6"/>
    <w:rsid w:val="007742CF"/>
    <w:rsid w:val="00774B39"/>
    <w:rsid w:val="0078111A"/>
    <w:rsid w:val="00784247"/>
    <w:rsid w:val="00785AE0"/>
    <w:rsid w:val="007867B2"/>
    <w:rsid w:val="0079582B"/>
    <w:rsid w:val="00795BF9"/>
    <w:rsid w:val="0079604E"/>
    <w:rsid w:val="007A4E46"/>
    <w:rsid w:val="007A4EF0"/>
    <w:rsid w:val="007A548A"/>
    <w:rsid w:val="007A5E53"/>
    <w:rsid w:val="007A7C56"/>
    <w:rsid w:val="007A7CC9"/>
    <w:rsid w:val="007B2145"/>
    <w:rsid w:val="007B21A3"/>
    <w:rsid w:val="007B2415"/>
    <w:rsid w:val="007C1A72"/>
    <w:rsid w:val="007C2E1A"/>
    <w:rsid w:val="007C446B"/>
    <w:rsid w:val="007C4957"/>
    <w:rsid w:val="007C5344"/>
    <w:rsid w:val="007C57DF"/>
    <w:rsid w:val="007D0A88"/>
    <w:rsid w:val="007D2B25"/>
    <w:rsid w:val="007D3D76"/>
    <w:rsid w:val="007D4021"/>
    <w:rsid w:val="007E07E8"/>
    <w:rsid w:val="007E2961"/>
    <w:rsid w:val="007F287D"/>
    <w:rsid w:val="007F2A75"/>
    <w:rsid w:val="007F4D55"/>
    <w:rsid w:val="007F5348"/>
    <w:rsid w:val="007F5AC7"/>
    <w:rsid w:val="007F5D93"/>
    <w:rsid w:val="007F6856"/>
    <w:rsid w:val="00804C3F"/>
    <w:rsid w:val="008064CA"/>
    <w:rsid w:val="0081012F"/>
    <w:rsid w:val="00810A2C"/>
    <w:rsid w:val="00813CD8"/>
    <w:rsid w:val="0081679B"/>
    <w:rsid w:val="00817695"/>
    <w:rsid w:val="00820123"/>
    <w:rsid w:val="00824948"/>
    <w:rsid w:val="0082605F"/>
    <w:rsid w:val="00827B4B"/>
    <w:rsid w:val="008313D0"/>
    <w:rsid w:val="00834D8E"/>
    <w:rsid w:val="0083571C"/>
    <w:rsid w:val="008358BA"/>
    <w:rsid w:val="00836339"/>
    <w:rsid w:val="00841692"/>
    <w:rsid w:val="00842673"/>
    <w:rsid w:val="00843410"/>
    <w:rsid w:val="00846191"/>
    <w:rsid w:val="00847043"/>
    <w:rsid w:val="00851AD7"/>
    <w:rsid w:val="00851BF0"/>
    <w:rsid w:val="00855387"/>
    <w:rsid w:val="00856EDB"/>
    <w:rsid w:val="00860124"/>
    <w:rsid w:val="00862BB9"/>
    <w:rsid w:val="00867281"/>
    <w:rsid w:val="0087120B"/>
    <w:rsid w:val="00871807"/>
    <w:rsid w:val="00874132"/>
    <w:rsid w:val="008755C6"/>
    <w:rsid w:val="0087626C"/>
    <w:rsid w:val="00881E37"/>
    <w:rsid w:val="00882954"/>
    <w:rsid w:val="008856FE"/>
    <w:rsid w:val="008906AB"/>
    <w:rsid w:val="00894186"/>
    <w:rsid w:val="0089431A"/>
    <w:rsid w:val="008949CC"/>
    <w:rsid w:val="008A0F43"/>
    <w:rsid w:val="008A75FF"/>
    <w:rsid w:val="008B490A"/>
    <w:rsid w:val="008B4EDE"/>
    <w:rsid w:val="008B57B3"/>
    <w:rsid w:val="008B7DC9"/>
    <w:rsid w:val="008C0202"/>
    <w:rsid w:val="008C2065"/>
    <w:rsid w:val="008C44F2"/>
    <w:rsid w:val="008D17B5"/>
    <w:rsid w:val="008D3276"/>
    <w:rsid w:val="008D4C16"/>
    <w:rsid w:val="008E2AE5"/>
    <w:rsid w:val="008E2C75"/>
    <w:rsid w:val="008E38C2"/>
    <w:rsid w:val="008E6B28"/>
    <w:rsid w:val="008E79DA"/>
    <w:rsid w:val="008F0358"/>
    <w:rsid w:val="008F0ADF"/>
    <w:rsid w:val="008F0B25"/>
    <w:rsid w:val="008F0EE5"/>
    <w:rsid w:val="008F196A"/>
    <w:rsid w:val="008F264F"/>
    <w:rsid w:val="008F2C71"/>
    <w:rsid w:val="008F3021"/>
    <w:rsid w:val="00910D90"/>
    <w:rsid w:val="009119D9"/>
    <w:rsid w:val="00911B16"/>
    <w:rsid w:val="00913CAF"/>
    <w:rsid w:val="009151FE"/>
    <w:rsid w:val="00920B40"/>
    <w:rsid w:val="009211FD"/>
    <w:rsid w:val="00930132"/>
    <w:rsid w:val="00931D74"/>
    <w:rsid w:val="009321E9"/>
    <w:rsid w:val="00932313"/>
    <w:rsid w:val="00932774"/>
    <w:rsid w:val="00934B5D"/>
    <w:rsid w:val="00934CAA"/>
    <w:rsid w:val="00940AA7"/>
    <w:rsid w:val="009419FC"/>
    <w:rsid w:val="009441C2"/>
    <w:rsid w:val="00951F3F"/>
    <w:rsid w:val="009538DA"/>
    <w:rsid w:val="00953A90"/>
    <w:rsid w:val="009551BE"/>
    <w:rsid w:val="00957602"/>
    <w:rsid w:val="00957ADF"/>
    <w:rsid w:val="00957DC3"/>
    <w:rsid w:val="00963E19"/>
    <w:rsid w:val="00964BB9"/>
    <w:rsid w:val="0096653F"/>
    <w:rsid w:val="00966E1B"/>
    <w:rsid w:val="009679A3"/>
    <w:rsid w:val="00967C6F"/>
    <w:rsid w:val="009708F9"/>
    <w:rsid w:val="00971B58"/>
    <w:rsid w:val="009739F1"/>
    <w:rsid w:val="00973B30"/>
    <w:rsid w:val="00976357"/>
    <w:rsid w:val="009852BD"/>
    <w:rsid w:val="0099002D"/>
    <w:rsid w:val="009900F6"/>
    <w:rsid w:val="00991665"/>
    <w:rsid w:val="00996B04"/>
    <w:rsid w:val="00997574"/>
    <w:rsid w:val="009A4FE3"/>
    <w:rsid w:val="009A59FE"/>
    <w:rsid w:val="009C3569"/>
    <w:rsid w:val="009C6BD9"/>
    <w:rsid w:val="009C7B5C"/>
    <w:rsid w:val="009D0365"/>
    <w:rsid w:val="009D0AE9"/>
    <w:rsid w:val="009D1110"/>
    <w:rsid w:val="009D23DC"/>
    <w:rsid w:val="009D365D"/>
    <w:rsid w:val="009E1A4E"/>
    <w:rsid w:val="009E3985"/>
    <w:rsid w:val="009E3F7E"/>
    <w:rsid w:val="009E6C48"/>
    <w:rsid w:val="009F08C9"/>
    <w:rsid w:val="009F3C95"/>
    <w:rsid w:val="009F5804"/>
    <w:rsid w:val="009F7C6A"/>
    <w:rsid w:val="00A006C7"/>
    <w:rsid w:val="00A00E48"/>
    <w:rsid w:val="00A0280F"/>
    <w:rsid w:val="00A052D4"/>
    <w:rsid w:val="00A060EB"/>
    <w:rsid w:val="00A06B99"/>
    <w:rsid w:val="00A06D05"/>
    <w:rsid w:val="00A06D47"/>
    <w:rsid w:val="00A06F8B"/>
    <w:rsid w:val="00A07345"/>
    <w:rsid w:val="00A10214"/>
    <w:rsid w:val="00A10DC8"/>
    <w:rsid w:val="00A13A50"/>
    <w:rsid w:val="00A17A98"/>
    <w:rsid w:val="00A20327"/>
    <w:rsid w:val="00A219A5"/>
    <w:rsid w:val="00A23309"/>
    <w:rsid w:val="00A2350F"/>
    <w:rsid w:val="00A3042B"/>
    <w:rsid w:val="00A337F6"/>
    <w:rsid w:val="00A4169E"/>
    <w:rsid w:val="00A452EB"/>
    <w:rsid w:val="00A4623A"/>
    <w:rsid w:val="00A51D4A"/>
    <w:rsid w:val="00A52101"/>
    <w:rsid w:val="00A53BB2"/>
    <w:rsid w:val="00A5581B"/>
    <w:rsid w:val="00A56985"/>
    <w:rsid w:val="00A56D0A"/>
    <w:rsid w:val="00A62A82"/>
    <w:rsid w:val="00A66AFF"/>
    <w:rsid w:val="00A67299"/>
    <w:rsid w:val="00A7045D"/>
    <w:rsid w:val="00A71912"/>
    <w:rsid w:val="00A730BB"/>
    <w:rsid w:val="00A73166"/>
    <w:rsid w:val="00A74F24"/>
    <w:rsid w:val="00A7732B"/>
    <w:rsid w:val="00A82C82"/>
    <w:rsid w:val="00A82F00"/>
    <w:rsid w:val="00A85DA4"/>
    <w:rsid w:val="00A86D07"/>
    <w:rsid w:val="00A93053"/>
    <w:rsid w:val="00AA193C"/>
    <w:rsid w:val="00AA365A"/>
    <w:rsid w:val="00AB0188"/>
    <w:rsid w:val="00AB60AC"/>
    <w:rsid w:val="00AB6DCA"/>
    <w:rsid w:val="00AC20A2"/>
    <w:rsid w:val="00AC6522"/>
    <w:rsid w:val="00AC78E5"/>
    <w:rsid w:val="00AD0302"/>
    <w:rsid w:val="00AD0BD6"/>
    <w:rsid w:val="00AD1234"/>
    <w:rsid w:val="00AD2FA3"/>
    <w:rsid w:val="00AD3F84"/>
    <w:rsid w:val="00AE1BC1"/>
    <w:rsid w:val="00AE1F4B"/>
    <w:rsid w:val="00AE20CF"/>
    <w:rsid w:val="00AE2F73"/>
    <w:rsid w:val="00AE6C50"/>
    <w:rsid w:val="00AE7E90"/>
    <w:rsid w:val="00AF0ECC"/>
    <w:rsid w:val="00AF1F87"/>
    <w:rsid w:val="00AF564B"/>
    <w:rsid w:val="00B01684"/>
    <w:rsid w:val="00B10495"/>
    <w:rsid w:val="00B11794"/>
    <w:rsid w:val="00B13882"/>
    <w:rsid w:val="00B2019F"/>
    <w:rsid w:val="00B20AD3"/>
    <w:rsid w:val="00B2440A"/>
    <w:rsid w:val="00B37F28"/>
    <w:rsid w:val="00B40754"/>
    <w:rsid w:val="00B45A3F"/>
    <w:rsid w:val="00B462E8"/>
    <w:rsid w:val="00B54B80"/>
    <w:rsid w:val="00B61276"/>
    <w:rsid w:val="00B66529"/>
    <w:rsid w:val="00B66E86"/>
    <w:rsid w:val="00B70D22"/>
    <w:rsid w:val="00B717E3"/>
    <w:rsid w:val="00B72069"/>
    <w:rsid w:val="00B73694"/>
    <w:rsid w:val="00B75F08"/>
    <w:rsid w:val="00B76F14"/>
    <w:rsid w:val="00B80381"/>
    <w:rsid w:val="00B80E61"/>
    <w:rsid w:val="00B824E3"/>
    <w:rsid w:val="00B83EA1"/>
    <w:rsid w:val="00B84550"/>
    <w:rsid w:val="00B847B8"/>
    <w:rsid w:val="00B860E4"/>
    <w:rsid w:val="00B86F1D"/>
    <w:rsid w:val="00B92918"/>
    <w:rsid w:val="00B92D8D"/>
    <w:rsid w:val="00B9480D"/>
    <w:rsid w:val="00BA13B0"/>
    <w:rsid w:val="00BA171B"/>
    <w:rsid w:val="00BA5E18"/>
    <w:rsid w:val="00BA6F1A"/>
    <w:rsid w:val="00BB17A3"/>
    <w:rsid w:val="00BB1902"/>
    <w:rsid w:val="00BB2307"/>
    <w:rsid w:val="00BB402D"/>
    <w:rsid w:val="00BB4153"/>
    <w:rsid w:val="00BB4CF4"/>
    <w:rsid w:val="00BB4EC9"/>
    <w:rsid w:val="00BB4EDA"/>
    <w:rsid w:val="00BB541E"/>
    <w:rsid w:val="00BB5B67"/>
    <w:rsid w:val="00BB7ED0"/>
    <w:rsid w:val="00BC0124"/>
    <w:rsid w:val="00BC2F1D"/>
    <w:rsid w:val="00BC37F3"/>
    <w:rsid w:val="00BC3E4A"/>
    <w:rsid w:val="00BC6CFE"/>
    <w:rsid w:val="00BC6D49"/>
    <w:rsid w:val="00BD0649"/>
    <w:rsid w:val="00BD22E1"/>
    <w:rsid w:val="00BD59C1"/>
    <w:rsid w:val="00BD61F9"/>
    <w:rsid w:val="00BE5DC8"/>
    <w:rsid w:val="00BE6308"/>
    <w:rsid w:val="00BE7A51"/>
    <w:rsid w:val="00BF20C2"/>
    <w:rsid w:val="00BF57EC"/>
    <w:rsid w:val="00BF6029"/>
    <w:rsid w:val="00C00F2D"/>
    <w:rsid w:val="00C0378C"/>
    <w:rsid w:val="00C04790"/>
    <w:rsid w:val="00C04E1E"/>
    <w:rsid w:val="00C07273"/>
    <w:rsid w:val="00C10276"/>
    <w:rsid w:val="00C10503"/>
    <w:rsid w:val="00C118A6"/>
    <w:rsid w:val="00C124A0"/>
    <w:rsid w:val="00C13661"/>
    <w:rsid w:val="00C136D4"/>
    <w:rsid w:val="00C13ECF"/>
    <w:rsid w:val="00C14B02"/>
    <w:rsid w:val="00C17126"/>
    <w:rsid w:val="00C17BC4"/>
    <w:rsid w:val="00C2245E"/>
    <w:rsid w:val="00C2277A"/>
    <w:rsid w:val="00C24DC9"/>
    <w:rsid w:val="00C25CD5"/>
    <w:rsid w:val="00C26AE9"/>
    <w:rsid w:val="00C32FA1"/>
    <w:rsid w:val="00C4150C"/>
    <w:rsid w:val="00C4160B"/>
    <w:rsid w:val="00C425BC"/>
    <w:rsid w:val="00C42CD7"/>
    <w:rsid w:val="00C43F02"/>
    <w:rsid w:val="00C46516"/>
    <w:rsid w:val="00C479A7"/>
    <w:rsid w:val="00C536F8"/>
    <w:rsid w:val="00C54EA9"/>
    <w:rsid w:val="00C57D59"/>
    <w:rsid w:val="00C603F1"/>
    <w:rsid w:val="00C6311D"/>
    <w:rsid w:val="00C63250"/>
    <w:rsid w:val="00C64605"/>
    <w:rsid w:val="00C70CF4"/>
    <w:rsid w:val="00C729C2"/>
    <w:rsid w:val="00C73A8B"/>
    <w:rsid w:val="00C74C3D"/>
    <w:rsid w:val="00C75710"/>
    <w:rsid w:val="00C7671F"/>
    <w:rsid w:val="00C81DF8"/>
    <w:rsid w:val="00C81F15"/>
    <w:rsid w:val="00C820C1"/>
    <w:rsid w:val="00C82CDF"/>
    <w:rsid w:val="00C86D79"/>
    <w:rsid w:val="00C92A51"/>
    <w:rsid w:val="00C94307"/>
    <w:rsid w:val="00CA2122"/>
    <w:rsid w:val="00CA3EB2"/>
    <w:rsid w:val="00CA67B3"/>
    <w:rsid w:val="00CB24A0"/>
    <w:rsid w:val="00CB26AB"/>
    <w:rsid w:val="00CC365C"/>
    <w:rsid w:val="00CC7D5E"/>
    <w:rsid w:val="00CD0152"/>
    <w:rsid w:val="00CD06F7"/>
    <w:rsid w:val="00CD2E38"/>
    <w:rsid w:val="00CD3C94"/>
    <w:rsid w:val="00CD476E"/>
    <w:rsid w:val="00CE190F"/>
    <w:rsid w:val="00CE6903"/>
    <w:rsid w:val="00CE6917"/>
    <w:rsid w:val="00D05E66"/>
    <w:rsid w:val="00D060CD"/>
    <w:rsid w:val="00D077BD"/>
    <w:rsid w:val="00D07D70"/>
    <w:rsid w:val="00D1057E"/>
    <w:rsid w:val="00D12F3D"/>
    <w:rsid w:val="00D14A57"/>
    <w:rsid w:val="00D15F61"/>
    <w:rsid w:val="00D16EBF"/>
    <w:rsid w:val="00D17E31"/>
    <w:rsid w:val="00D21A14"/>
    <w:rsid w:val="00D24DA9"/>
    <w:rsid w:val="00D2748C"/>
    <w:rsid w:val="00D34A16"/>
    <w:rsid w:val="00D42417"/>
    <w:rsid w:val="00D44F3E"/>
    <w:rsid w:val="00D45936"/>
    <w:rsid w:val="00D4735B"/>
    <w:rsid w:val="00D57103"/>
    <w:rsid w:val="00D5765C"/>
    <w:rsid w:val="00D611C6"/>
    <w:rsid w:val="00D6181D"/>
    <w:rsid w:val="00D633AC"/>
    <w:rsid w:val="00D648D7"/>
    <w:rsid w:val="00D65DEB"/>
    <w:rsid w:val="00D80E39"/>
    <w:rsid w:val="00D87428"/>
    <w:rsid w:val="00D9197A"/>
    <w:rsid w:val="00D9297E"/>
    <w:rsid w:val="00D93C5F"/>
    <w:rsid w:val="00D93F32"/>
    <w:rsid w:val="00D94488"/>
    <w:rsid w:val="00D95208"/>
    <w:rsid w:val="00D95F86"/>
    <w:rsid w:val="00D978D6"/>
    <w:rsid w:val="00DA074D"/>
    <w:rsid w:val="00DA10F0"/>
    <w:rsid w:val="00DA19E3"/>
    <w:rsid w:val="00DA1C49"/>
    <w:rsid w:val="00DA4FC7"/>
    <w:rsid w:val="00DA6973"/>
    <w:rsid w:val="00DB0002"/>
    <w:rsid w:val="00DB2053"/>
    <w:rsid w:val="00DB2295"/>
    <w:rsid w:val="00DB4DD2"/>
    <w:rsid w:val="00DB4EBA"/>
    <w:rsid w:val="00DB6E67"/>
    <w:rsid w:val="00DC0A0B"/>
    <w:rsid w:val="00DC2C60"/>
    <w:rsid w:val="00DC2ED3"/>
    <w:rsid w:val="00DC4C5E"/>
    <w:rsid w:val="00DC6BD0"/>
    <w:rsid w:val="00DD07BD"/>
    <w:rsid w:val="00DD2667"/>
    <w:rsid w:val="00DD34CA"/>
    <w:rsid w:val="00DD3C79"/>
    <w:rsid w:val="00DD5381"/>
    <w:rsid w:val="00DD56C9"/>
    <w:rsid w:val="00DD67CD"/>
    <w:rsid w:val="00DE0C61"/>
    <w:rsid w:val="00DE190B"/>
    <w:rsid w:val="00DE4B2B"/>
    <w:rsid w:val="00DE4BB5"/>
    <w:rsid w:val="00DE649A"/>
    <w:rsid w:val="00DF021E"/>
    <w:rsid w:val="00DF10D8"/>
    <w:rsid w:val="00DF2D45"/>
    <w:rsid w:val="00DF4DBA"/>
    <w:rsid w:val="00DF55DF"/>
    <w:rsid w:val="00DF76C1"/>
    <w:rsid w:val="00E11141"/>
    <w:rsid w:val="00E16563"/>
    <w:rsid w:val="00E17B64"/>
    <w:rsid w:val="00E2148C"/>
    <w:rsid w:val="00E2560F"/>
    <w:rsid w:val="00E27B54"/>
    <w:rsid w:val="00E33573"/>
    <w:rsid w:val="00E33F44"/>
    <w:rsid w:val="00E34AF4"/>
    <w:rsid w:val="00E376BE"/>
    <w:rsid w:val="00E37CEF"/>
    <w:rsid w:val="00E405D6"/>
    <w:rsid w:val="00E42627"/>
    <w:rsid w:val="00E42B26"/>
    <w:rsid w:val="00E461EC"/>
    <w:rsid w:val="00E46F0B"/>
    <w:rsid w:val="00E513DA"/>
    <w:rsid w:val="00E516C1"/>
    <w:rsid w:val="00E5320B"/>
    <w:rsid w:val="00E53BEF"/>
    <w:rsid w:val="00E569B8"/>
    <w:rsid w:val="00E60E25"/>
    <w:rsid w:val="00E6104B"/>
    <w:rsid w:val="00E61D7F"/>
    <w:rsid w:val="00E61D92"/>
    <w:rsid w:val="00E64409"/>
    <w:rsid w:val="00E6597B"/>
    <w:rsid w:val="00E67C8B"/>
    <w:rsid w:val="00E727C3"/>
    <w:rsid w:val="00E90280"/>
    <w:rsid w:val="00E9031E"/>
    <w:rsid w:val="00E906DE"/>
    <w:rsid w:val="00E90B43"/>
    <w:rsid w:val="00E90BAF"/>
    <w:rsid w:val="00E90D2B"/>
    <w:rsid w:val="00E91332"/>
    <w:rsid w:val="00E926F6"/>
    <w:rsid w:val="00E97F89"/>
    <w:rsid w:val="00EA36A8"/>
    <w:rsid w:val="00EA441F"/>
    <w:rsid w:val="00EA6046"/>
    <w:rsid w:val="00EB0C3E"/>
    <w:rsid w:val="00EB109E"/>
    <w:rsid w:val="00EB49B8"/>
    <w:rsid w:val="00EB4EB9"/>
    <w:rsid w:val="00EB54A0"/>
    <w:rsid w:val="00EB7DB5"/>
    <w:rsid w:val="00EC00FF"/>
    <w:rsid w:val="00EC286F"/>
    <w:rsid w:val="00EC2CF0"/>
    <w:rsid w:val="00EC54C0"/>
    <w:rsid w:val="00EC6592"/>
    <w:rsid w:val="00EC6813"/>
    <w:rsid w:val="00ED2C44"/>
    <w:rsid w:val="00ED46D3"/>
    <w:rsid w:val="00ED70AC"/>
    <w:rsid w:val="00ED7AAC"/>
    <w:rsid w:val="00EE3A47"/>
    <w:rsid w:val="00EE6A3A"/>
    <w:rsid w:val="00EE737E"/>
    <w:rsid w:val="00EE7B68"/>
    <w:rsid w:val="00EF10DC"/>
    <w:rsid w:val="00EF1A59"/>
    <w:rsid w:val="00EF238C"/>
    <w:rsid w:val="00EF25E4"/>
    <w:rsid w:val="00EF74DE"/>
    <w:rsid w:val="00F07C5E"/>
    <w:rsid w:val="00F14B7D"/>
    <w:rsid w:val="00F219A5"/>
    <w:rsid w:val="00F230F7"/>
    <w:rsid w:val="00F254FE"/>
    <w:rsid w:val="00F278FE"/>
    <w:rsid w:val="00F30F19"/>
    <w:rsid w:val="00F311BA"/>
    <w:rsid w:val="00F3273B"/>
    <w:rsid w:val="00F32788"/>
    <w:rsid w:val="00F32858"/>
    <w:rsid w:val="00F336B4"/>
    <w:rsid w:val="00F43117"/>
    <w:rsid w:val="00F44469"/>
    <w:rsid w:val="00F50E8B"/>
    <w:rsid w:val="00F5158E"/>
    <w:rsid w:val="00F51F55"/>
    <w:rsid w:val="00F52145"/>
    <w:rsid w:val="00F54F00"/>
    <w:rsid w:val="00F55427"/>
    <w:rsid w:val="00F556C0"/>
    <w:rsid w:val="00F578B4"/>
    <w:rsid w:val="00F61F4D"/>
    <w:rsid w:val="00F6366F"/>
    <w:rsid w:val="00F71347"/>
    <w:rsid w:val="00F71C22"/>
    <w:rsid w:val="00F71E60"/>
    <w:rsid w:val="00F72BC7"/>
    <w:rsid w:val="00F820D7"/>
    <w:rsid w:val="00F823E6"/>
    <w:rsid w:val="00F83B15"/>
    <w:rsid w:val="00F9245F"/>
    <w:rsid w:val="00F97CAE"/>
    <w:rsid w:val="00FA27D6"/>
    <w:rsid w:val="00FA4DE5"/>
    <w:rsid w:val="00FA60FC"/>
    <w:rsid w:val="00FA6394"/>
    <w:rsid w:val="00FB0145"/>
    <w:rsid w:val="00FB3423"/>
    <w:rsid w:val="00FB37BE"/>
    <w:rsid w:val="00FB4E3C"/>
    <w:rsid w:val="00FB6E1F"/>
    <w:rsid w:val="00FC00F5"/>
    <w:rsid w:val="00FC3936"/>
    <w:rsid w:val="00FC4D3E"/>
    <w:rsid w:val="00FC6705"/>
    <w:rsid w:val="00FC6822"/>
    <w:rsid w:val="00FC74AE"/>
    <w:rsid w:val="00FE1694"/>
    <w:rsid w:val="00FE50C7"/>
    <w:rsid w:val="00FF0DD3"/>
    <w:rsid w:val="00FF130D"/>
    <w:rsid w:val="00FF14AF"/>
    <w:rsid w:val="00FF5E20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6BE"/>
    <w:pPr>
      <w:widowControl w:val="0"/>
      <w:spacing w:before="0" w:after="0" w:line="300" w:lineRule="auto"/>
      <w:ind w:firstLineChars="200" w:firstLine="200"/>
      <w:jc w:val="both"/>
    </w:pPr>
    <w:rPr>
      <w:rFonts w:eastAsia="楷体"/>
    </w:rPr>
  </w:style>
  <w:style w:type="paragraph" w:styleId="1">
    <w:name w:val="heading 1"/>
    <w:basedOn w:val="a"/>
    <w:next w:val="a"/>
    <w:link w:val="1Char"/>
    <w:uiPriority w:val="9"/>
    <w:qFormat/>
    <w:rsid w:val="009C7B5C"/>
    <w:pPr>
      <w:keepNext/>
      <w:keepLines/>
      <w:spacing w:before="480" w:after="360" w:line="24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CD9"/>
    <w:pPr>
      <w:keepNext/>
      <w:keepLines/>
      <w:spacing w:before="240" w:after="120" w:line="240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4CD9"/>
    <w:pPr>
      <w:keepNext/>
      <w:keepLines/>
      <w:spacing w:before="120" w:after="40" w:line="240" w:lineRule="auto"/>
      <w:ind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4CD9"/>
    <w:pPr>
      <w:keepNext/>
      <w:keepLines/>
      <w:spacing w:before="40" w:line="240" w:lineRule="auto"/>
      <w:ind w:firstLineChars="0" w:firstLine="0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09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7B5C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C4CD9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24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26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26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26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C4CD9"/>
    <w:rPr>
      <w:rFonts w:eastAsia="楷体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0C4CD9"/>
    <w:rPr>
      <w:rFonts w:asciiTheme="majorHAnsi" w:eastAsia="楷体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1109B6"/>
    <w:rPr>
      <w:rFonts w:eastAsia="楷体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21A61"/>
    <w:pPr>
      <w:ind w:firstLine="420"/>
    </w:pPr>
  </w:style>
  <w:style w:type="character" w:styleId="a6">
    <w:name w:val="Hyperlink"/>
    <w:basedOn w:val="a0"/>
    <w:uiPriority w:val="99"/>
    <w:unhideWhenUsed/>
    <w:rsid w:val="000961C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633A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33AC"/>
    <w:rPr>
      <w:rFonts w:eastAsia="楷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6BE"/>
    <w:pPr>
      <w:widowControl w:val="0"/>
      <w:spacing w:before="0" w:after="0" w:line="300" w:lineRule="auto"/>
      <w:ind w:firstLineChars="200" w:firstLine="200"/>
      <w:jc w:val="both"/>
    </w:pPr>
    <w:rPr>
      <w:rFonts w:eastAsia="楷体"/>
    </w:rPr>
  </w:style>
  <w:style w:type="paragraph" w:styleId="1">
    <w:name w:val="heading 1"/>
    <w:basedOn w:val="a"/>
    <w:next w:val="a"/>
    <w:link w:val="1Char"/>
    <w:uiPriority w:val="9"/>
    <w:qFormat/>
    <w:rsid w:val="009C7B5C"/>
    <w:pPr>
      <w:keepNext/>
      <w:keepLines/>
      <w:spacing w:before="480" w:after="360" w:line="24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CD9"/>
    <w:pPr>
      <w:keepNext/>
      <w:keepLines/>
      <w:spacing w:before="240" w:after="120" w:line="240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4CD9"/>
    <w:pPr>
      <w:keepNext/>
      <w:keepLines/>
      <w:spacing w:before="120" w:after="40" w:line="240" w:lineRule="auto"/>
      <w:ind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4CD9"/>
    <w:pPr>
      <w:keepNext/>
      <w:keepLines/>
      <w:spacing w:before="40" w:line="240" w:lineRule="auto"/>
      <w:ind w:firstLineChars="0" w:firstLine="0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109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7B5C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C4CD9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24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26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26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26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C4CD9"/>
    <w:rPr>
      <w:rFonts w:eastAsia="楷体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0C4CD9"/>
    <w:rPr>
      <w:rFonts w:asciiTheme="majorHAnsi" w:eastAsia="楷体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1109B6"/>
    <w:rPr>
      <w:rFonts w:eastAsia="楷体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21A61"/>
    <w:pPr>
      <w:ind w:firstLine="420"/>
    </w:pPr>
  </w:style>
  <w:style w:type="character" w:styleId="a6">
    <w:name w:val="Hyperlink"/>
    <w:basedOn w:val="a0"/>
    <w:uiPriority w:val="99"/>
    <w:unhideWhenUsed/>
    <w:rsid w:val="000961C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633A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33AC"/>
    <w:rPr>
      <w:rFonts w:eastAsia="楷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17" Type="http://schemas.openxmlformats.org/officeDocument/2006/relationships/oleObject" Target="embeddings/oleObject1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iles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35A01-D842-43E7-90D4-D0F3B747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1639</TotalTime>
  <Pages>7</Pages>
  <Words>706</Words>
  <Characters>4029</Characters>
  <Application>Microsoft Office Word</Application>
  <DocSecurity>0</DocSecurity>
  <Lines>33</Lines>
  <Paragraphs>9</Paragraphs>
  <ScaleCrop>false</ScaleCrop>
  <Company>MS</Company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qxx</dc:creator>
  <cp:lastModifiedBy>NTKO</cp:lastModifiedBy>
  <cp:revision>3738</cp:revision>
  <dcterms:created xsi:type="dcterms:W3CDTF">2015-11-15T13:51:00Z</dcterms:created>
  <dcterms:modified xsi:type="dcterms:W3CDTF">2016-03-09T10:25:00Z</dcterms:modified>
</cp:coreProperties>
</file>